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DA37" w14:textId="77777777" w:rsidR="00904EF5" w:rsidRPr="004C6CF1" w:rsidRDefault="00B7133D" w:rsidP="00E51BD1">
      <w:pPr>
        <w:pStyle w:val="Title"/>
        <w:rPr>
          <w:sz w:val="20"/>
          <w:szCs w:val="20"/>
        </w:rPr>
      </w:pPr>
      <w:r w:rsidRPr="004C6CF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5839061" wp14:editId="43468D2A">
                <wp:simplePos x="0" y="0"/>
                <wp:positionH relativeFrom="margin">
                  <wp:posOffset>-85090</wp:posOffset>
                </wp:positionH>
                <wp:positionV relativeFrom="paragraph">
                  <wp:posOffset>-301153</wp:posOffset>
                </wp:positionV>
                <wp:extent cx="6990715" cy="11099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0715" cy="1109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52FD3" w14:textId="77777777" w:rsidR="002D4C3A" w:rsidRPr="00015F91" w:rsidRDefault="002D4C3A" w:rsidP="002D4C3A">
                            <w:pPr>
                              <w:ind w:left="1710"/>
                              <w:rPr>
                                <w:rFonts w:ascii="Arial" w:hAnsi="Arial" w:cs="Arial"/>
                                <w:b/>
                                <w:smallCaps/>
                                <w:sz w:val="24"/>
                                <w:szCs w:val="24"/>
                              </w:rPr>
                            </w:pPr>
                          </w:p>
                          <w:p w14:paraId="0588BC59" w14:textId="77777777" w:rsidR="00D86A3B" w:rsidRPr="00DF3982" w:rsidRDefault="002D4C3A" w:rsidP="00D86A3B">
                            <w:pPr>
                              <w:tabs>
                                <w:tab w:val="left" w:pos="5760"/>
                              </w:tabs>
                              <w:ind w:left="1710"/>
                              <w:rPr>
                                <w:rFonts w:ascii="Arial" w:hAnsi="Arial" w:cs="Arial"/>
                                <w:b/>
                                <w:smallCap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mallCaps/>
                                <w:sz w:val="44"/>
                                <w:szCs w:val="44"/>
                              </w:rPr>
                              <w:tab/>
                            </w:r>
                          </w:p>
                          <w:p w14:paraId="69AE5E33" w14:textId="77777777" w:rsidR="001450A5" w:rsidRDefault="00D86A3B" w:rsidP="00A368DD">
                            <w:pPr>
                              <w:tabs>
                                <w:tab w:val="left" w:pos="6030"/>
                              </w:tabs>
                              <w:ind w:left="171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mallCaps/>
                                <w:sz w:val="44"/>
                                <w:szCs w:val="44"/>
                              </w:rPr>
                              <w:tab/>
                            </w:r>
                            <w:r w:rsidR="00C7055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4544 North US 421</w:t>
                            </w:r>
                          </w:p>
                          <w:p w14:paraId="6160A963" w14:textId="77777777" w:rsidR="00904EF5" w:rsidRPr="006349F2" w:rsidRDefault="0002778D" w:rsidP="00A368DD">
                            <w:pPr>
                              <w:tabs>
                                <w:tab w:val="left" w:pos="6030"/>
                              </w:tabs>
                              <w:ind w:left="171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349F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D86A3B" w:rsidRPr="006349F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Osgood, Indiana 47037</w:t>
                            </w:r>
                          </w:p>
                          <w:p w14:paraId="544F1328" w14:textId="77777777" w:rsidR="003A49A6" w:rsidRPr="006349F2" w:rsidRDefault="0002778D" w:rsidP="00A368DD">
                            <w:pPr>
                              <w:tabs>
                                <w:tab w:val="left" w:pos="6030"/>
                              </w:tabs>
                              <w:ind w:left="1710"/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349F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hyperlink r:id="rId11" w:history="1">
                              <w:r w:rsidR="003A49A6" w:rsidRPr="006349F2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www.jaccendel.k12.in.us</w:t>
                              </w:r>
                            </w:hyperlink>
                          </w:p>
                          <w:p w14:paraId="789EB75A" w14:textId="77777777" w:rsidR="00C300A3" w:rsidRPr="006349F2" w:rsidRDefault="00C70550" w:rsidP="00A368DD">
                            <w:pPr>
                              <w:tabs>
                                <w:tab w:val="left" w:pos="6030"/>
                              </w:tabs>
                              <w:ind w:left="171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ab/>
                              <w:t>Telephone: (812) 689-414</w:t>
                            </w:r>
                            <w:r w:rsidR="00C300A3" w:rsidRPr="006349F2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4 </w:t>
                            </w:r>
                            <w:r w:rsidR="00C300A3" w:rsidRPr="006349F2">
                              <w:rPr>
                                <w:rStyle w:val="Hyperlink"/>
                                <w:rFonts w:ascii="Tahoma" w:hAnsi="Tahoma" w:cs="Tahoma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⸰</w:t>
                            </w:r>
                            <w:r w:rsidR="00C300A3" w:rsidRPr="006349F2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Fax: (812) 689-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5909</w:t>
                            </w:r>
                          </w:p>
                          <w:p w14:paraId="7BECDF05" w14:textId="77777777" w:rsidR="00D5591D" w:rsidRPr="00D5591D" w:rsidRDefault="00D5591D" w:rsidP="002D4C3A">
                            <w:pPr>
                              <w:ind w:left="1710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4934AF3D" w14:textId="77777777" w:rsidR="00D86A3B" w:rsidRPr="006349F2" w:rsidRDefault="00D86A3B" w:rsidP="001E7D06">
                            <w:pPr>
                              <w:tabs>
                                <w:tab w:val="left" w:pos="2700"/>
                                <w:tab w:val="left" w:pos="5580"/>
                                <w:tab w:val="left" w:pos="8640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338AB6" w14:textId="77777777" w:rsidR="003A49A6" w:rsidRPr="006349F2" w:rsidRDefault="003A49A6" w:rsidP="00D5591D">
                            <w:pPr>
                              <w:tabs>
                                <w:tab w:val="left" w:pos="4860"/>
                              </w:tabs>
                              <w:rPr>
                                <w:rFonts w:ascii="Palatino Linotype" w:hAnsi="Palatino Linotype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9C0F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.7pt;margin-top:-23.7pt;width:550.45pt;height:87.4pt;z-index:25165721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" filled="f" stroked="f" strokeweight=".5pt">
                <v:textbox>
                  <w:txbxContent>
                    <w:p w:rsidR="002D4C3A" w:rsidRPr="00015F91" w:rsidRDefault="002D4C3A" w:rsidP="002D4C3A">
                      <w:pPr>
                        <w:ind w:left="1710"/>
                        <w:rPr>
                          <w:rFonts w:ascii="Arial" w:hAnsi="Arial" w:cs="Arial"/>
                          <w:b/>
                          <w:smallCaps/>
                          <w:sz w:val="24"/>
                          <w:szCs w:val="24"/>
                        </w:rPr>
                      </w:pPr>
                    </w:p>
                    <w:p w:rsidR="00D86A3B" w:rsidRPr="00DF3982" w:rsidRDefault="002D4C3A" w:rsidP="00D86A3B">
                      <w:pPr>
                        <w:tabs>
                          <w:tab w:val="left" w:pos="5760"/>
                        </w:tabs>
                        <w:ind w:left="1710"/>
                        <w:rPr>
                          <w:rFonts w:ascii="Arial" w:hAnsi="Arial" w:cs="Arial"/>
                          <w:b/>
                          <w:smallCaps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b/>
                          <w:smallCaps/>
                          <w:sz w:val="44"/>
                          <w:szCs w:val="44"/>
                        </w:rPr>
                        <w:tab/>
                      </w:r>
                    </w:p>
                    <w:p w:rsidR="001450A5" w:rsidRDefault="00D86A3B" w:rsidP="00A368DD">
                      <w:pPr>
                        <w:tabs>
                          <w:tab w:val="left" w:pos="6030"/>
                        </w:tabs>
                        <w:ind w:left="171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mallCaps/>
                          <w:sz w:val="44"/>
                          <w:szCs w:val="44"/>
                        </w:rPr>
                        <w:tab/>
                      </w:r>
                      <w:r w:rsidR="00C70550">
                        <w:rPr>
                          <w:rFonts w:ascii="Arial" w:hAnsi="Arial" w:cs="Arial"/>
                          <w:sz w:val="18"/>
                          <w:szCs w:val="18"/>
                        </w:rPr>
                        <w:t>4544 North US 421</w:t>
                      </w:r>
                    </w:p>
                    <w:p w:rsidR="00904EF5" w:rsidRPr="006349F2" w:rsidRDefault="0002778D" w:rsidP="00A368DD">
                      <w:pPr>
                        <w:tabs>
                          <w:tab w:val="left" w:pos="6030"/>
                        </w:tabs>
                        <w:ind w:left="171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349F2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D86A3B" w:rsidRPr="006349F2">
                        <w:rPr>
                          <w:rFonts w:ascii="Arial" w:hAnsi="Arial" w:cs="Arial"/>
                          <w:sz w:val="18"/>
                          <w:szCs w:val="18"/>
                        </w:rPr>
                        <w:t>Osgood, Indiana 47037</w:t>
                      </w:r>
                    </w:p>
                    <w:p w:rsidR="003A49A6" w:rsidRPr="006349F2" w:rsidRDefault="0002778D" w:rsidP="00A368DD">
                      <w:pPr>
                        <w:tabs>
                          <w:tab w:val="left" w:pos="6030"/>
                        </w:tabs>
                        <w:ind w:left="1710"/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6349F2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hyperlink r:id="rId12" w:history="1">
                        <w:r w:rsidR="003A49A6" w:rsidRPr="006349F2">
                          <w:rPr>
                            <w:rStyle w:val="Hyperlink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www.jaccendel.k12.in.us</w:t>
                        </w:r>
                      </w:hyperlink>
                    </w:p>
                    <w:p w:rsidR="00C300A3" w:rsidRPr="006349F2" w:rsidRDefault="00C70550" w:rsidP="00A368DD">
                      <w:pPr>
                        <w:tabs>
                          <w:tab w:val="left" w:pos="6030"/>
                        </w:tabs>
                        <w:ind w:left="171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ab/>
                        <w:t>Telephone: (812) 689-414</w:t>
                      </w:r>
                      <w:r w:rsidR="00C300A3" w:rsidRPr="006349F2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 xml:space="preserve">4 </w:t>
                      </w:r>
                      <w:r w:rsidR="00C300A3" w:rsidRPr="006349F2">
                        <w:rPr>
                          <w:rStyle w:val="Hyperlink"/>
                          <w:rFonts w:ascii="Tahoma" w:hAnsi="Tahoma" w:cs="Tahoma"/>
                          <w:color w:val="auto"/>
                          <w:sz w:val="18"/>
                          <w:szCs w:val="18"/>
                          <w:u w:val="none"/>
                        </w:rPr>
                        <w:t>⸰</w:t>
                      </w:r>
                      <w:r w:rsidR="00C300A3" w:rsidRPr="006349F2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 xml:space="preserve"> Fax: (812) 689-</w:t>
                      </w:r>
                      <w: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5909</w:t>
                      </w:r>
                    </w:p>
                    <w:p w:rsidR="00D5591D" w:rsidRPr="00D5591D" w:rsidRDefault="00D5591D" w:rsidP="002D4C3A">
                      <w:pPr>
                        <w:ind w:left="1710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:rsidR="00D86A3B" w:rsidRPr="006349F2" w:rsidRDefault="00D86A3B" w:rsidP="001E7D06">
                      <w:pPr>
                        <w:tabs>
                          <w:tab w:val="left" w:pos="2700"/>
                          <w:tab w:val="left" w:pos="5580"/>
                          <w:tab w:val="left" w:pos="8640"/>
                        </w:tabs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A49A6" w:rsidRPr="006349F2" w:rsidRDefault="003A49A6" w:rsidP="00D5591D">
                      <w:pPr>
                        <w:tabs>
                          <w:tab w:val="left" w:pos="4860"/>
                        </w:tabs>
                        <w:rPr>
                          <w:rFonts w:ascii="Palatino Linotype" w:hAnsi="Palatino Linotype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133D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04A25961" wp14:editId="634B9EE6">
            <wp:simplePos x="0" y="0"/>
            <wp:positionH relativeFrom="margin">
              <wp:align>left</wp:align>
            </wp:positionH>
            <wp:positionV relativeFrom="paragraph">
              <wp:posOffset>-340754</wp:posOffset>
            </wp:positionV>
            <wp:extent cx="1534795" cy="1199515"/>
            <wp:effectExtent l="0" t="0" r="825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58" t="36681" r="41567" b="38421"/>
                    <a:stretch/>
                  </pic:blipFill>
                  <pic:spPr bwMode="auto">
                    <a:xfrm>
                      <a:off x="0" y="0"/>
                      <a:ext cx="1534795" cy="119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7133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BD464" wp14:editId="31AFDD51">
                <wp:simplePos x="0" y="0"/>
                <wp:positionH relativeFrom="column">
                  <wp:posOffset>1459865</wp:posOffset>
                </wp:positionH>
                <wp:positionV relativeFrom="paragraph">
                  <wp:posOffset>-192405</wp:posOffset>
                </wp:positionV>
                <wp:extent cx="2275205" cy="7594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205" cy="75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43A70E" w14:textId="77777777" w:rsidR="00B7133D" w:rsidRPr="00572766" w:rsidRDefault="00B7133D" w:rsidP="00B7133D">
                            <w:pPr>
                              <w:tabs>
                                <w:tab w:val="left" w:pos="3870"/>
                              </w:tabs>
                              <w:ind w:right="-1055"/>
                              <w:rPr>
                                <w:rFonts w:ascii="Palatino Linotype" w:hAnsi="Palatino Linotype"/>
                                <w:sz w:val="54"/>
                                <w:szCs w:val="54"/>
                              </w:rPr>
                            </w:pPr>
                            <w:r w:rsidRPr="00572766">
                              <w:rPr>
                                <w:rFonts w:ascii="Palatino Linotype" w:hAnsi="Palatino Linotype" w:cs="Arial"/>
                                <w:b/>
                                <w:smallCaps/>
                                <w:sz w:val="54"/>
                                <w:szCs w:val="54"/>
                              </w:rPr>
                              <w:t>Jac-Cen-Del</w:t>
                            </w:r>
                            <w:r w:rsidRPr="00572766">
                              <w:rPr>
                                <w:rFonts w:ascii="Palatino Linotype" w:hAnsi="Palatino Linotype"/>
                                <w:sz w:val="54"/>
                                <w:szCs w:val="54"/>
                              </w:rPr>
                              <w:tab/>
                            </w:r>
                          </w:p>
                          <w:p w14:paraId="276CBF92" w14:textId="77777777" w:rsidR="00B7133D" w:rsidRDefault="00B7133D" w:rsidP="00B7133D"/>
                          <w:p w14:paraId="11FE04B5" w14:textId="77777777" w:rsidR="00B7133D" w:rsidRDefault="00B7133D" w:rsidP="00B713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07BC9" id="Text Box 1" o:spid="_x0000_s1027" type="#_x0000_t202" style="position:absolute;margin-left:114.95pt;margin-top:-15.15pt;width:179.15pt;height:5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" filled="f" stroked="f" strokeweight=".5pt">
                <v:textbox>
                  <w:txbxContent>
                    <w:p w:rsidR="00B7133D" w:rsidRPr="00572766" w:rsidRDefault="00B7133D" w:rsidP="00B7133D">
                      <w:pPr>
                        <w:tabs>
                          <w:tab w:val="left" w:pos="3870"/>
                        </w:tabs>
                        <w:ind w:right="-1055"/>
                        <w:rPr>
                          <w:rFonts w:ascii="Palatino Linotype" w:hAnsi="Palatino Linotype"/>
                          <w:sz w:val="54"/>
                          <w:szCs w:val="54"/>
                        </w:rPr>
                      </w:pPr>
                      <w:r w:rsidRPr="00572766">
                        <w:rPr>
                          <w:rFonts w:ascii="Palatino Linotype" w:hAnsi="Palatino Linotype" w:cs="Arial"/>
                          <w:b/>
                          <w:smallCaps/>
                          <w:sz w:val="54"/>
                          <w:szCs w:val="54"/>
                        </w:rPr>
                        <w:t>Jac-Cen-Del</w:t>
                      </w:r>
                      <w:r w:rsidRPr="00572766">
                        <w:rPr>
                          <w:rFonts w:ascii="Palatino Linotype" w:hAnsi="Palatino Linotype"/>
                          <w:sz w:val="54"/>
                          <w:szCs w:val="54"/>
                        </w:rPr>
                        <w:tab/>
                      </w:r>
                    </w:p>
                    <w:p w:rsidR="00B7133D" w:rsidRDefault="00B7133D" w:rsidP="00B7133D"/>
                    <w:p w:rsidR="00B7133D" w:rsidRDefault="00B7133D" w:rsidP="00B7133D"/>
                  </w:txbxContent>
                </v:textbox>
              </v:shape>
            </w:pict>
          </mc:Fallback>
        </mc:AlternateContent>
      </w:r>
      <w:r w:rsidRPr="00B7133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A2FDD" wp14:editId="619AF70B">
                <wp:simplePos x="0" y="0"/>
                <wp:positionH relativeFrom="column">
                  <wp:posOffset>1438910</wp:posOffset>
                </wp:positionH>
                <wp:positionV relativeFrom="paragraph">
                  <wp:posOffset>195832</wp:posOffset>
                </wp:positionV>
                <wp:extent cx="2484838" cy="54707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838" cy="5470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D2446" w14:textId="77777777" w:rsidR="00B7133D" w:rsidRDefault="00C70550" w:rsidP="00B7133D">
                            <w:pPr>
                              <w:ind w:right="-1055"/>
                              <w:rPr>
                                <w:rFonts w:ascii="Palatino Linotype" w:hAnsi="Palatino Linotype" w:cs="Arial"/>
                                <w:smallCap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Palatino Linotype" w:hAnsi="Palatino Linotype" w:cs="Arial"/>
                                <w:smallCaps/>
                                <w:sz w:val="34"/>
                                <w:szCs w:val="34"/>
                              </w:rPr>
                              <w:t>Elementary School</w:t>
                            </w:r>
                          </w:p>
                          <w:p w14:paraId="0FC554DE" w14:textId="77777777" w:rsidR="00B7133D" w:rsidRPr="003A5E87" w:rsidRDefault="00B7133D" w:rsidP="00B7133D">
                            <w:pPr>
                              <w:tabs>
                                <w:tab w:val="left" w:pos="810"/>
                              </w:tabs>
                              <w:rPr>
                                <w:rFonts w:ascii="Palatino Linotype" w:hAnsi="Palatino Linotype" w:cs="Calibri"/>
                                <w:smallCaps/>
                                <w:sz w:val="17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5E87">
                              <w:rPr>
                                <w:rFonts w:ascii="Palatino Linotype" w:hAnsi="Palatino Linotype"/>
                                <w:smallCaps/>
                                <w:color w:val="C00000"/>
                                <w:sz w:val="17"/>
                                <w:szCs w:val="18"/>
                              </w:rPr>
                              <w:t>Every Child, Every Chance, Every Day</w:t>
                            </w:r>
                          </w:p>
                          <w:p w14:paraId="20558E69" w14:textId="77777777" w:rsidR="00B7133D" w:rsidRPr="00572766" w:rsidRDefault="00B7133D" w:rsidP="00B7133D">
                            <w:pPr>
                              <w:ind w:right="-1055"/>
                              <w:rPr>
                                <w:rFonts w:ascii="Palatino Linotype" w:hAnsi="Palatino Linotype" w:cstheme="minorHAnsi"/>
                                <w:sz w:val="34"/>
                                <w:szCs w:val="34"/>
                              </w:rPr>
                            </w:pPr>
                          </w:p>
                          <w:p w14:paraId="0D4509BF" w14:textId="77777777" w:rsidR="00B7133D" w:rsidRDefault="00B7133D" w:rsidP="00B713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426D4" id="Text Box 6" o:spid="_x0000_s1028" type="#_x0000_t202" style="position:absolute;margin-left:113.3pt;margin-top:15.4pt;width:195.65pt;height:4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" filled="f" stroked="f" strokeweight=".5pt">
                <v:textbox>
                  <w:txbxContent>
                    <w:p w:rsidR="00B7133D" w:rsidRDefault="00C70550" w:rsidP="00B7133D">
                      <w:pPr>
                        <w:ind w:right="-1055"/>
                        <w:rPr>
                          <w:rFonts w:ascii="Palatino Linotype" w:hAnsi="Palatino Linotype" w:cs="Arial"/>
                          <w:smallCaps/>
                          <w:sz w:val="34"/>
                          <w:szCs w:val="34"/>
                        </w:rPr>
                      </w:pPr>
                      <w:r>
                        <w:rPr>
                          <w:rFonts w:ascii="Palatino Linotype" w:hAnsi="Palatino Linotype" w:cs="Arial"/>
                          <w:smallCaps/>
                          <w:sz w:val="34"/>
                          <w:szCs w:val="34"/>
                        </w:rPr>
                        <w:t>Elementary School</w:t>
                      </w:r>
                    </w:p>
                    <w:p w:rsidR="00B7133D" w:rsidRPr="003A5E87" w:rsidRDefault="00B7133D" w:rsidP="00B7133D">
                      <w:pPr>
                        <w:tabs>
                          <w:tab w:val="left" w:pos="810"/>
                        </w:tabs>
                        <w:rPr>
                          <w:rFonts w:ascii="Palatino Linotype" w:hAnsi="Palatino Linotype" w:cs="Calibri"/>
                          <w:smallCaps/>
                          <w:sz w:val="17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 w:rsidRPr="003A5E87">
                        <w:rPr>
                          <w:rFonts w:ascii="Palatino Linotype" w:hAnsi="Palatino Linotype"/>
                          <w:smallCaps/>
                          <w:color w:val="C00000"/>
                          <w:sz w:val="17"/>
                          <w:szCs w:val="18"/>
                        </w:rPr>
                        <w:t>Every Child, Every Chance, Every Day</w:t>
                      </w:r>
                    </w:p>
                    <w:p w:rsidR="00B7133D" w:rsidRPr="00572766" w:rsidRDefault="00B7133D" w:rsidP="00B7133D">
                      <w:pPr>
                        <w:ind w:right="-1055"/>
                        <w:rPr>
                          <w:rFonts w:ascii="Palatino Linotype" w:hAnsi="Palatino Linotype" w:cstheme="minorHAnsi"/>
                          <w:sz w:val="34"/>
                          <w:szCs w:val="34"/>
                        </w:rPr>
                      </w:pPr>
                    </w:p>
                    <w:p w:rsidR="00B7133D" w:rsidRDefault="00B7133D" w:rsidP="00B7133D"/>
                  </w:txbxContent>
                </v:textbox>
              </v:shape>
            </w:pict>
          </mc:Fallback>
        </mc:AlternateContent>
      </w:r>
      <w:r w:rsidR="00D86A3B" w:rsidRPr="004C6CF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043EF6" wp14:editId="6AF00E4C">
                <wp:simplePos x="0" y="0"/>
                <wp:positionH relativeFrom="column">
                  <wp:posOffset>1163320</wp:posOffset>
                </wp:positionH>
                <wp:positionV relativeFrom="paragraph">
                  <wp:posOffset>142077</wp:posOffset>
                </wp:positionV>
                <wp:extent cx="1965960" cy="282918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82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EE19B4" w14:textId="77777777" w:rsidR="00D86A3B" w:rsidRPr="00D86A3B" w:rsidRDefault="00D86A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36A81" id="Text Box 5" o:spid="_x0000_s1029" type="#_x0000_t202" style="position:absolute;margin-left:91.6pt;margin-top:11.2pt;width:154.8pt;height:22.3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" fillcolor="white [3201]" stroked="f" strokeweight=".5pt">
                <v:textbox>
                  <w:txbxContent>
                    <w:p w:rsidR="00D86A3B" w:rsidRPr="00D86A3B" w:rsidRDefault="00D86A3B"/>
                  </w:txbxContent>
                </v:textbox>
              </v:shape>
            </w:pict>
          </mc:Fallback>
        </mc:AlternateContent>
      </w:r>
    </w:p>
    <w:p w14:paraId="3AF962D9" w14:textId="77777777" w:rsidR="00904EF5" w:rsidRPr="004C6CF1" w:rsidRDefault="00904EF5" w:rsidP="00904EF5">
      <w:pPr>
        <w:ind w:right="-1055"/>
        <w:jc w:val="center"/>
        <w:rPr>
          <w:sz w:val="20"/>
          <w:szCs w:val="20"/>
        </w:rPr>
      </w:pPr>
    </w:p>
    <w:p w14:paraId="0C51E3D8" w14:textId="77777777" w:rsidR="00904EF5" w:rsidRPr="004C6CF1" w:rsidRDefault="00FB6BD2" w:rsidP="00FB6BD2">
      <w:pPr>
        <w:tabs>
          <w:tab w:val="left" w:pos="3870"/>
        </w:tabs>
        <w:ind w:right="-1055"/>
        <w:rPr>
          <w:rFonts w:ascii="Palace Script MT" w:hAnsi="Palace Script MT"/>
          <w:sz w:val="20"/>
          <w:szCs w:val="20"/>
        </w:rPr>
      </w:pPr>
      <w:r w:rsidRPr="004C6CF1">
        <w:rPr>
          <w:rFonts w:ascii="Palace Script MT" w:hAnsi="Palace Script MT"/>
          <w:sz w:val="20"/>
          <w:szCs w:val="20"/>
        </w:rPr>
        <w:tab/>
      </w:r>
    </w:p>
    <w:p w14:paraId="3C9E941C" w14:textId="77777777" w:rsidR="00FB6BD2" w:rsidRPr="004C6CF1" w:rsidRDefault="00FB6BD2" w:rsidP="00FB6BD2">
      <w:pPr>
        <w:ind w:right="-1055"/>
        <w:rPr>
          <w:rFonts w:cstheme="minorHAnsi"/>
          <w:sz w:val="20"/>
          <w:szCs w:val="20"/>
        </w:rPr>
      </w:pPr>
    </w:p>
    <w:p w14:paraId="2AA4CA51" w14:textId="77777777" w:rsidR="001B3F03" w:rsidRDefault="001B3F03" w:rsidP="001B3F03">
      <w:pPr>
        <w:ind w:right="324"/>
      </w:pPr>
    </w:p>
    <w:p w14:paraId="0EF25E98" w14:textId="77777777" w:rsidR="001B3F03" w:rsidRDefault="001B3F03" w:rsidP="001B3F03">
      <w:pPr>
        <w:ind w:right="324"/>
      </w:pPr>
    </w:p>
    <w:p w14:paraId="0323A68B" w14:textId="77777777" w:rsidR="001B3F03" w:rsidRDefault="001B3F03" w:rsidP="001B3F03">
      <w:pPr>
        <w:ind w:right="324"/>
      </w:pPr>
    </w:p>
    <w:p w14:paraId="09B8D441" w14:textId="77777777" w:rsidR="001B3F03" w:rsidRDefault="001B3F03" w:rsidP="001B3F03">
      <w:pPr>
        <w:ind w:right="324"/>
      </w:pPr>
    </w:p>
    <w:p w14:paraId="12B3661C" w14:textId="77777777" w:rsidR="001B3F03" w:rsidRDefault="003C2A2F" w:rsidP="001B3F03">
      <w:pPr>
        <w:ind w:right="324"/>
        <w:rPr>
          <w:sz w:val="24"/>
          <w:szCs w:val="24"/>
        </w:rPr>
      </w:pPr>
      <w:r w:rsidRPr="003C2A2F">
        <w:rPr>
          <w:sz w:val="24"/>
          <w:szCs w:val="24"/>
        </w:rPr>
        <w:t>July 14</w:t>
      </w:r>
      <w:r w:rsidRPr="003C2A2F">
        <w:rPr>
          <w:sz w:val="24"/>
          <w:szCs w:val="24"/>
          <w:vertAlign w:val="superscript"/>
        </w:rPr>
        <w:t>th</w:t>
      </w:r>
      <w:r w:rsidRPr="003C2A2F">
        <w:rPr>
          <w:sz w:val="24"/>
          <w:szCs w:val="24"/>
        </w:rPr>
        <w:t>, 2021</w:t>
      </w:r>
    </w:p>
    <w:p w14:paraId="0760F5E4" w14:textId="77777777" w:rsidR="00A149DC" w:rsidRPr="003C2A2F" w:rsidRDefault="00A149DC" w:rsidP="001B3F03">
      <w:pPr>
        <w:ind w:right="324"/>
        <w:rPr>
          <w:sz w:val="24"/>
          <w:szCs w:val="24"/>
        </w:rPr>
      </w:pPr>
    </w:p>
    <w:p w14:paraId="2DC5D920" w14:textId="77777777" w:rsidR="001B3F03" w:rsidRPr="003C2A2F" w:rsidRDefault="001B3F03" w:rsidP="001B3F03">
      <w:pPr>
        <w:ind w:right="324"/>
        <w:rPr>
          <w:sz w:val="24"/>
          <w:szCs w:val="24"/>
        </w:rPr>
      </w:pPr>
    </w:p>
    <w:p w14:paraId="1A275FAE" w14:textId="77777777" w:rsidR="001B3F03" w:rsidRPr="00D46876" w:rsidRDefault="00D46876" w:rsidP="00D46876">
      <w:pPr>
        <w:ind w:right="-1055"/>
      </w:pPr>
      <w:r w:rsidRPr="004B15A5">
        <w:t>Dear JCDE Students and Families,</w:t>
      </w:r>
    </w:p>
    <w:p w14:paraId="738E5722" w14:textId="77777777" w:rsidR="001B3F03" w:rsidRPr="003C2A2F" w:rsidRDefault="001B3F03" w:rsidP="001B3F03">
      <w:pPr>
        <w:ind w:right="324"/>
        <w:rPr>
          <w:sz w:val="24"/>
          <w:szCs w:val="24"/>
        </w:rPr>
      </w:pPr>
    </w:p>
    <w:p w14:paraId="36B1AF65" w14:textId="77777777" w:rsidR="00D46876" w:rsidRPr="00E00EA8" w:rsidRDefault="003C2A2F" w:rsidP="00FC7DC6">
      <w:pPr>
        <w:ind w:right="324"/>
      </w:pPr>
      <w:r w:rsidRPr="00E00EA8">
        <w:t xml:space="preserve">Welcome back to another year at Jac-Cen-Del Elementary! We are excited to begin this school year and can’t wait to see what opportunities the 2021-2022 school year will bring us!  </w:t>
      </w:r>
      <w:r w:rsidR="00D46876" w:rsidRPr="00E00EA8">
        <w:br/>
        <w:t>Jac-Cen-Del Elementary prides itself as an</w:t>
      </w:r>
      <w:r w:rsidR="00FC7DC6">
        <w:t xml:space="preserve"> exceptional place for students </w:t>
      </w:r>
      <w:r w:rsidR="00D46876" w:rsidRPr="00E00EA8">
        <w:t xml:space="preserve">to safely learn and grow. </w:t>
      </w:r>
      <w:r w:rsidR="00D46876" w:rsidRPr="00E00EA8">
        <w:br/>
        <w:t xml:space="preserve">In the coming year, we will continue to strive to do our best for the health and safety of our students and staff.  </w:t>
      </w:r>
    </w:p>
    <w:p w14:paraId="59A29779" w14:textId="77777777" w:rsidR="00D46876" w:rsidRPr="004B15A5" w:rsidRDefault="00D46876" w:rsidP="00D46876">
      <w:pPr>
        <w:ind w:right="-1055"/>
      </w:pPr>
    </w:p>
    <w:p w14:paraId="4D99D85E" w14:textId="77777777" w:rsidR="00E00EA8" w:rsidRDefault="00D46876" w:rsidP="00D46876">
      <w:pPr>
        <w:ind w:right="-1055"/>
      </w:pPr>
      <w:r w:rsidRPr="004B15A5">
        <w:t xml:space="preserve">We </w:t>
      </w:r>
      <w:r>
        <w:t>will</w:t>
      </w:r>
      <w:r w:rsidRPr="004B15A5">
        <w:t xml:space="preserve"> return to school on </w:t>
      </w:r>
      <w:r>
        <w:t>August 4</w:t>
      </w:r>
      <w:r w:rsidRPr="004B15A5">
        <w:rPr>
          <w:vertAlign w:val="superscript"/>
        </w:rPr>
        <w:t>th</w:t>
      </w:r>
      <w:r w:rsidRPr="004B15A5">
        <w:t xml:space="preserve">. </w:t>
      </w:r>
      <w:r w:rsidR="00E00EA8">
        <w:t>Kindergarten and our Little Eagles preschool will start on August 5</w:t>
      </w:r>
      <w:r w:rsidR="00E00EA8" w:rsidRPr="00E00EA8">
        <w:rPr>
          <w:vertAlign w:val="superscript"/>
        </w:rPr>
        <w:t>th</w:t>
      </w:r>
      <w:r w:rsidR="00E00EA8">
        <w:t xml:space="preserve">. </w:t>
      </w:r>
    </w:p>
    <w:p w14:paraId="220E7F11" w14:textId="77777777" w:rsidR="00E00EA8" w:rsidRDefault="00D46876" w:rsidP="00D46876">
      <w:pPr>
        <w:ind w:right="-1055"/>
      </w:pPr>
      <w:r>
        <w:t xml:space="preserve">Masks are optional this school year. </w:t>
      </w:r>
      <w:r w:rsidRPr="004B15A5">
        <w:t>We are planning to social distance classrooms and common areas,</w:t>
      </w:r>
    </w:p>
    <w:p w14:paraId="212D7EC0" w14:textId="77777777" w:rsidR="00D46876" w:rsidRPr="004B15A5" w:rsidRDefault="00D46876" w:rsidP="00D46876">
      <w:pPr>
        <w:ind w:right="-1055"/>
      </w:pPr>
      <w:r w:rsidRPr="004B15A5">
        <w:t xml:space="preserve">as much as possible. </w:t>
      </w:r>
      <w:r>
        <w:t>Restrictions wil</w:t>
      </w:r>
      <w:r w:rsidR="0046531F">
        <w:t xml:space="preserve">l be lessened this school year – when appropriate. </w:t>
      </w:r>
    </w:p>
    <w:p w14:paraId="696461D7" w14:textId="77777777" w:rsidR="00D46876" w:rsidRPr="004B15A5" w:rsidRDefault="00D46876" w:rsidP="00D46876">
      <w:pPr>
        <w:ind w:right="-1055"/>
      </w:pPr>
    </w:p>
    <w:p w14:paraId="4B0A69FE" w14:textId="77777777" w:rsidR="00E00EA8" w:rsidRDefault="00E00EA8" w:rsidP="00D46876">
      <w:pPr>
        <w:ind w:right="-1055"/>
      </w:pPr>
      <w:r>
        <w:t xml:space="preserve">Mark your calendar – we will have “Meet the Teacher Night” on </w:t>
      </w:r>
      <w:r w:rsidRPr="00E00EA8">
        <w:rPr>
          <w:b/>
        </w:rPr>
        <w:t>Tuesday, August 3</w:t>
      </w:r>
      <w:r w:rsidRPr="00E00EA8">
        <w:rPr>
          <w:b/>
          <w:vertAlign w:val="superscript"/>
        </w:rPr>
        <w:t>rd</w:t>
      </w:r>
      <w:r w:rsidRPr="00E00EA8">
        <w:rPr>
          <w:b/>
        </w:rPr>
        <w:t xml:space="preserve"> from 5-7pm</w:t>
      </w:r>
      <w:r>
        <w:t xml:space="preserve">. This will </w:t>
      </w:r>
    </w:p>
    <w:p w14:paraId="69911CE6" w14:textId="77777777" w:rsidR="00E00EA8" w:rsidRDefault="00E00EA8" w:rsidP="00F840B7">
      <w:pPr>
        <w:ind w:right="-1055"/>
      </w:pPr>
      <w:r>
        <w:t>be a nice opportunity to meet your child’s teacher before the first day of school.</w:t>
      </w:r>
      <w:r w:rsidR="00F840B7">
        <w:t xml:space="preserve"> </w:t>
      </w:r>
      <w:r w:rsidR="00F840B7" w:rsidRPr="004B15A5">
        <w:t>We are thankfu</w:t>
      </w:r>
      <w:r w:rsidR="00124F25">
        <w:t>l to our PTO for purchasing school supplies for all students</w:t>
      </w:r>
      <w:r w:rsidR="00F840B7">
        <w:t>. If your classroom teacher has any other supply needs, they will communicate that to you.</w:t>
      </w:r>
      <w:r w:rsidR="0046531F">
        <w:t xml:space="preserve"> Students will need to purchase durable headphones for this school year. </w:t>
      </w:r>
      <w:r w:rsidR="00F840B7">
        <w:t xml:space="preserve"> </w:t>
      </w:r>
      <w:r>
        <w:t xml:space="preserve">  </w:t>
      </w:r>
    </w:p>
    <w:p w14:paraId="7F0E8568" w14:textId="77777777" w:rsidR="00E00EA8" w:rsidRDefault="00E00EA8" w:rsidP="00D46876">
      <w:pPr>
        <w:ind w:right="-1055"/>
      </w:pPr>
    </w:p>
    <w:p w14:paraId="6B20EF86" w14:textId="77777777" w:rsidR="0077630E" w:rsidRPr="00734A8F" w:rsidRDefault="00F840B7" w:rsidP="0077630E">
      <w:pPr>
        <w:ind w:right="-1055"/>
      </w:pPr>
      <w:r>
        <w:t xml:space="preserve">Registration will be online this year. </w:t>
      </w:r>
      <w:r w:rsidR="00584D45">
        <w:t xml:space="preserve">Information will be sent via email with a link to register. This will allow for families to enroll from home, if they choose. You may still </w:t>
      </w:r>
      <w:r w:rsidR="00734A8F">
        <w:t>attend Bookstore Registration Days to complete registration online</w:t>
      </w:r>
      <w:r w:rsidR="00584D45">
        <w:t xml:space="preserve"> and pay book fees</w:t>
      </w:r>
      <w:r w:rsidR="00734A8F">
        <w:t>.</w:t>
      </w:r>
      <w:r w:rsidR="0077630E">
        <w:t xml:space="preserve"> </w:t>
      </w:r>
      <w:r w:rsidR="0077630E" w:rsidRPr="00541169">
        <w:rPr>
          <w:b/>
        </w:rPr>
        <w:t xml:space="preserve">Bookstore registration dates and times are: </w:t>
      </w:r>
      <w:r w:rsidR="0077630E">
        <w:rPr>
          <w:b/>
        </w:rPr>
        <w:t>July 21</w:t>
      </w:r>
      <w:r w:rsidR="0077630E" w:rsidRPr="00D46876">
        <w:rPr>
          <w:b/>
          <w:vertAlign w:val="superscript"/>
        </w:rPr>
        <w:t>st</w:t>
      </w:r>
      <w:r w:rsidR="0077630E">
        <w:rPr>
          <w:b/>
        </w:rPr>
        <w:t xml:space="preserve"> </w:t>
      </w:r>
      <w:r w:rsidR="0077630E" w:rsidRPr="00541169">
        <w:rPr>
          <w:b/>
        </w:rPr>
        <w:t xml:space="preserve">10am-4pm, </w:t>
      </w:r>
    </w:p>
    <w:p w14:paraId="6991D48C" w14:textId="77777777" w:rsidR="0077630E" w:rsidRDefault="0077630E" w:rsidP="0077630E">
      <w:pPr>
        <w:ind w:right="-1055"/>
      </w:pPr>
      <w:r>
        <w:rPr>
          <w:b/>
        </w:rPr>
        <w:t>July 22nd 12-7pm., July 23rd</w:t>
      </w:r>
      <w:r w:rsidRPr="00541169">
        <w:rPr>
          <w:b/>
        </w:rPr>
        <w:t xml:space="preserve"> 10am-4pm</w:t>
      </w:r>
      <w:r>
        <w:rPr>
          <w:b/>
        </w:rPr>
        <w:t xml:space="preserve">. </w:t>
      </w:r>
      <w:r>
        <w:t xml:space="preserve"> </w:t>
      </w:r>
      <w:r w:rsidRPr="004B15A5">
        <w:t>Bookstore days will be at the high school.</w:t>
      </w:r>
      <w:r>
        <w:t xml:space="preserve"> On the reverse side</w:t>
      </w:r>
      <w:r>
        <w:br/>
        <w:t xml:space="preserve">of this letter, you will find book fees for this school year. </w:t>
      </w:r>
    </w:p>
    <w:p w14:paraId="1A93FC38" w14:textId="77777777" w:rsidR="0077630E" w:rsidRDefault="00734A8F" w:rsidP="00F840B7">
      <w:pPr>
        <w:ind w:right="-1055"/>
      </w:pPr>
      <w:r>
        <w:t xml:space="preserve"> </w:t>
      </w:r>
    </w:p>
    <w:p w14:paraId="3A3F9F66" w14:textId="77777777" w:rsidR="00F840B7" w:rsidRPr="002A4F4C" w:rsidRDefault="00734A8F" w:rsidP="00F840B7">
      <w:pPr>
        <w:ind w:right="-1055"/>
      </w:pPr>
      <w:r>
        <w:t xml:space="preserve">You will need to log into Harmony (our new information system) to find out who your child will have </w:t>
      </w:r>
      <w:r w:rsidR="00345133">
        <w:br/>
      </w:r>
      <w:r>
        <w:t xml:space="preserve">this school year. </w:t>
      </w:r>
      <w:r w:rsidR="0077630E">
        <w:t xml:space="preserve">Directions will be sent soon. </w:t>
      </w:r>
      <w:r w:rsidR="0077630E">
        <w:br/>
      </w:r>
      <w:r>
        <w:t>We will also post class lists at the main entrance of</w:t>
      </w:r>
      <w:r w:rsidR="0077630E">
        <w:t xml:space="preserve"> </w:t>
      </w:r>
      <w:r w:rsidR="004C70FD">
        <w:t>JCDE on July 26</w:t>
      </w:r>
      <w:r w:rsidR="004C70FD" w:rsidRPr="004C70FD">
        <w:rPr>
          <w:vertAlign w:val="superscript"/>
        </w:rPr>
        <w:t>th</w:t>
      </w:r>
      <w:r w:rsidR="004C70FD">
        <w:t>.</w:t>
      </w:r>
      <w:r>
        <w:t xml:space="preserve">    </w:t>
      </w:r>
    </w:p>
    <w:p w14:paraId="35D2E898" w14:textId="77777777" w:rsidR="00D46876" w:rsidRPr="0077630E" w:rsidRDefault="00D46876" w:rsidP="00D46876">
      <w:pPr>
        <w:ind w:right="-1055"/>
      </w:pPr>
      <w:r w:rsidRPr="00FB755A">
        <w:rPr>
          <w:sz w:val="24"/>
          <w:szCs w:val="24"/>
        </w:rPr>
        <w:t xml:space="preserve">  </w:t>
      </w:r>
    </w:p>
    <w:p w14:paraId="7731CF34" w14:textId="77777777" w:rsidR="00D46876" w:rsidRPr="004B15A5" w:rsidRDefault="00D46876" w:rsidP="00D46876">
      <w:pPr>
        <w:ind w:right="-1055"/>
      </w:pPr>
      <w:r w:rsidRPr="004B15A5">
        <w:t xml:space="preserve">I look forward to starting this next school year. Do not hesitate to contact </w:t>
      </w:r>
      <w:r w:rsidR="0077630E">
        <w:t>me</w:t>
      </w:r>
      <w:r w:rsidRPr="004B15A5">
        <w:t xml:space="preserve"> with any questions.</w:t>
      </w:r>
    </w:p>
    <w:p w14:paraId="4CE702BD" w14:textId="77777777" w:rsidR="00D46876" w:rsidRPr="004B15A5" w:rsidRDefault="00D46876" w:rsidP="00D46876">
      <w:pPr>
        <w:ind w:right="-1055"/>
      </w:pPr>
    </w:p>
    <w:p w14:paraId="5560E872" w14:textId="77777777" w:rsidR="00A149DC" w:rsidRDefault="00A149DC" w:rsidP="00D46876">
      <w:pPr>
        <w:ind w:right="-1055"/>
      </w:pPr>
    </w:p>
    <w:p w14:paraId="01C24AD0" w14:textId="77777777" w:rsidR="00D46876" w:rsidRPr="004B15A5" w:rsidRDefault="00D46876" w:rsidP="00D46876">
      <w:pPr>
        <w:ind w:right="-1055"/>
      </w:pPr>
      <w:r w:rsidRPr="004B15A5">
        <w:t xml:space="preserve">Sincerely, </w:t>
      </w:r>
    </w:p>
    <w:p w14:paraId="15BCC889" w14:textId="77777777" w:rsidR="00D46876" w:rsidRDefault="00D46876" w:rsidP="00D46876">
      <w:pPr>
        <w:ind w:right="-1055"/>
      </w:pPr>
    </w:p>
    <w:p w14:paraId="0665E161" w14:textId="77777777" w:rsidR="00D46876" w:rsidRPr="004B15A5" w:rsidRDefault="00D46876" w:rsidP="00D46876">
      <w:pPr>
        <w:ind w:right="-1055"/>
      </w:pPr>
    </w:p>
    <w:p w14:paraId="0D83F3CC" w14:textId="77777777" w:rsidR="00D46876" w:rsidRPr="004B15A5" w:rsidRDefault="00D46876" w:rsidP="00D46876">
      <w:pPr>
        <w:ind w:right="-1055"/>
      </w:pPr>
    </w:p>
    <w:p w14:paraId="1A2C9D5F" w14:textId="77777777" w:rsidR="00D46876" w:rsidRPr="004B15A5" w:rsidRDefault="00D46876" w:rsidP="00D46876">
      <w:pPr>
        <w:ind w:right="-1055"/>
      </w:pPr>
    </w:p>
    <w:p w14:paraId="3C9E0B32" w14:textId="77777777" w:rsidR="00D46876" w:rsidRPr="004B15A5" w:rsidRDefault="00D46876" w:rsidP="00D46876">
      <w:pPr>
        <w:ind w:right="-1055"/>
      </w:pPr>
      <w:r w:rsidRPr="004B15A5">
        <w:t>Trent Whaley</w:t>
      </w:r>
    </w:p>
    <w:p w14:paraId="16205429" w14:textId="77777777" w:rsidR="00D46876" w:rsidRPr="004B15A5" w:rsidRDefault="00D46876" w:rsidP="00D46876">
      <w:pPr>
        <w:ind w:right="-1055"/>
      </w:pPr>
      <w:r w:rsidRPr="004B15A5">
        <w:t xml:space="preserve">Principal </w:t>
      </w:r>
    </w:p>
    <w:p w14:paraId="714957F2" w14:textId="77777777" w:rsidR="00D46876" w:rsidRPr="003C2A2F" w:rsidRDefault="00D46876" w:rsidP="001B3F03">
      <w:pPr>
        <w:ind w:right="324"/>
        <w:rPr>
          <w:sz w:val="24"/>
          <w:szCs w:val="24"/>
        </w:rPr>
      </w:pPr>
    </w:p>
    <w:p w14:paraId="25BFE1D1" w14:textId="77777777" w:rsidR="001B3F03" w:rsidRPr="003C2A2F" w:rsidRDefault="001B3F03" w:rsidP="001B3F03">
      <w:pPr>
        <w:ind w:right="324"/>
        <w:rPr>
          <w:sz w:val="24"/>
          <w:szCs w:val="24"/>
        </w:rPr>
      </w:pPr>
    </w:p>
    <w:p w14:paraId="4D46CEFD" w14:textId="77777777" w:rsidR="001B3F03" w:rsidRPr="003C2A2F" w:rsidRDefault="001B3F03" w:rsidP="001B3F03">
      <w:pPr>
        <w:ind w:right="324"/>
        <w:rPr>
          <w:sz w:val="24"/>
          <w:szCs w:val="24"/>
        </w:rPr>
      </w:pPr>
    </w:p>
    <w:p w14:paraId="307FA55D" w14:textId="77777777" w:rsidR="006C13FC" w:rsidRPr="0077630E" w:rsidRDefault="001B3F03" w:rsidP="001B3F03">
      <w:pPr>
        <w:ind w:right="324"/>
        <w:rPr>
          <w:b/>
          <w:sz w:val="24"/>
          <w:szCs w:val="24"/>
        </w:rPr>
      </w:pPr>
      <w:r w:rsidRPr="003C2A2F">
        <w:rPr>
          <w:sz w:val="24"/>
          <w:szCs w:val="24"/>
        </w:rPr>
        <w:t xml:space="preserve"> </w:t>
      </w:r>
    </w:p>
    <w:p w14:paraId="2BF7B861" w14:textId="77777777" w:rsidR="00F9750C" w:rsidRDefault="00F9750C" w:rsidP="0077630E">
      <w:pPr>
        <w:ind w:right="324"/>
        <w:jc w:val="center"/>
        <w:rPr>
          <w:b/>
          <w:sz w:val="24"/>
          <w:szCs w:val="24"/>
        </w:rPr>
      </w:pPr>
    </w:p>
    <w:p w14:paraId="596921AD" w14:textId="77777777" w:rsidR="00F9750C" w:rsidRDefault="00F9750C" w:rsidP="0077630E">
      <w:pPr>
        <w:ind w:right="324"/>
        <w:jc w:val="center"/>
        <w:rPr>
          <w:b/>
          <w:sz w:val="24"/>
          <w:szCs w:val="24"/>
        </w:rPr>
      </w:pPr>
    </w:p>
    <w:p w14:paraId="313DCBC8" w14:textId="77777777" w:rsidR="00F9750C" w:rsidRDefault="00F9750C" w:rsidP="0077630E">
      <w:pPr>
        <w:ind w:right="324"/>
        <w:jc w:val="center"/>
        <w:rPr>
          <w:b/>
          <w:sz w:val="24"/>
          <w:szCs w:val="24"/>
        </w:rPr>
      </w:pPr>
    </w:p>
    <w:p w14:paraId="2ABF7AA5" w14:textId="77777777" w:rsidR="00F840B7" w:rsidRPr="0077630E" w:rsidRDefault="0077630E" w:rsidP="0077630E">
      <w:pPr>
        <w:ind w:right="324"/>
        <w:jc w:val="center"/>
        <w:rPr>
          <w:b/>
          <w:sz w:val="24"/>
          <w:szCs w:val="24"/>
        </w:rPr>
      </w:pPr>
      <w:r w:rsidRPr="0077630E">
        <w:rPr>
          <w:b/>
          <w:sz w:val="24"/>
          <w:szCs w:val="24"/>
        </w:rPr>
        <w:t>Elementary Book Fees for 2021-2022</w:t>
      </w:r>
    </w:p>
    <w:p w14:paraId="0ED0CE42" w14:textId="77777777" w:rsidR="00F840B7" w:rsidRDefault="00F840B7" w:rsidP="001B3F03">
      <w:pPr>
        <w:ind w:right="324"/>
        <w:rPr>
          <w:sz w:val="24"/>
          <w:szCs w:val="24"/>
        </w:rPr>
      </w:pPr>
    </w:p>
    <w:p w14:paraId="7B8563EF" w14:textId="77777777" w:rsidR="00F840B7" w:rsidRDefault="00F840B7" w:rsidP="001B3F03">
      <w:pPr>
        <w:ind w:right="324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7"/>
        <w:gridCol w:w="5107"/>
      </w:tblGrid>
      <w:tr w:rsidR="00F840B7" w14:paraId="010E14FD" w14:textId="77777777" w:rsidTr="00C812FE">
        <w:tc>
          <w:tcPr>
            <w:tcW w:w="5107" w:type="dxa"/>
          </w:tcPr>
          <w:p w14:paraId="4757BD3D" w14:textId="77777777" w:rsidR="00F840B7" w:rsidRPr="004B15A5" w:rsidRDefault="00F840B7" w:rsidP="00C812FE">
            <w:pPr>
              <w:ind w:right="-1055"/>
              <w:rPr>
                <w:b/>
                <w:sz w:val="24"/>
                <w:szCs w:val="24"/>
              </w:rPr>
            </w:pPr>
            <w:r w:rsidRPr="004B15A5">
              <w:rPr>
                <w:b/>
                <w:sz w:val="24"/>
                <w:szCs w:val="24"/>
              </w:rPr>
              <w:t xml:space="preserve">                   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4B15A5">
              <w:rPr>
                <w:b/>
                <w:sz w:val="24"/>
                <w:szCs w:val="24"/>
              </w:rPr>
              <w:t>Grade Level</w:t>
            </w:r>
          </w:p>
        </w:tc>
        <w:tc>
          <w:tcPr>
            <w:tcW w:w="5107" w:type="dxa"/>
          </w:tcPr>
          <w:p w14:paraId="0C0398EB" w14:textId="77777777" w:rsidR="00F840B7" w:rsidRPr="003429D0" w:rsidRDefault="00F840B7" w:rsidP="00C812FE">
            <w:pPr>
              <w:ind w:right="-1055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Pr="003429D0">
              <w:rPr>
                <w:b/>
                <w:sz w:val="24"/>
                <w:szCs w:val="24"/>
              </w:rPr>
              <w:t>Fee</w:t>
            </w:r>
          </w:p>
        </w:tc>
      </w:tr>
      <w:tr w:rsidR="00F840B7" w14:paraId="696287D3" w14:textId="77777777" w:rsidTr="00C812FE">
        <w:tc>
          <w:tcPr>
            <w:tcW w:w="5107" w:type="dxa"/>
          </w:tcPr>
          <w:p w14:paraId="1447E86F" w14:textId="77777777" w:rsidR="00F840B7" w:rsidRPr="004B15A5" w:rsidRDefault="00F840B7" w:rsidP="00C812FE">
            <w:pPr>
              <w:ind w:right="-1055"/>
            </w:pPr>
            <w:r w:rsidRPr="004B15A5">
              <w:t xml:space="preserve">                            Kindergarten</w:t>
            </w:r>
          </w:p>
        </w:tc>
        <w:tc>
          <w:tcPr>
            <w:tcW w:w="5107" w:type="dxa"/>
          </w:tcPr>
          <w:p w14:paraId="25AC987C" w14:textId="77777777" w:rsidR="00F840B7" w:rsidRDefault="00A34DD0" w:rsidP="00A34DD0">
            <w:pPr>
              <w:ind w:right="-10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$161.60</w:t>
            </w:r>
          </w:p>
        </w:tc>
      </w:tr>
      <w:tr w:rsidR="00F840B7" w14:paraId="11838A0E" w14:textId="77777777" w:rsidTr="00C812FE">
        <w:tc>
          <w:tcPr>
            <w:tcW w:w="5107" w:type="dxa"/>
          </w:tcPr>
          <w:p w14:paraId="0401A9BF" w14:textId="77777777" w:rsidR="00F840B7" w:rsidRPr="004B15A5" w:rsidRDefault="00F840B7" w:rsidP="00C812FE">
            <w:pPr>
              <w:ind w:right="-1055"/>
            </w:pPr>
            <w:r w:rsidRPr="004B15A5">
              <w:t xml:space="preserve">                                   1st</w:t>
            </w:r>
          </w:p>
        </w:tc>
        <w:tc>
          <w:tcPr>
            <w:tcW w:w="5107" w:type="dxa"/>
          </w:tcPr>
          <w:p w14:paraId="4ED9B863" w14:textId="77777777" w:rsidR="00F840B7" w:rsidRDefault="00A34DD0" w:rsidP="00C812FE">
            <w:pPr>
              <w:ind w:right="-10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$178.75</w:t>
            </w:r>
          </w:p>
        </w:tc>
      </w:tr>
      <w:tr w:rsidR="00F840B7" w14:paraId="699338C7" w14:textId="77777777" w:rsidTr="00C812FE">
        <w:tc>
          <w:tcPr>
            <w:tcW w:w="5107" w:type="dxa"/>
          </w:tcPr>
          <w:p w14:paraId="7E53F7A0" w14:textId="77777777" w:rsidR="00F840B7" w:rsidRPr="004B15A5" w:rsidRDefault="00F840B7" w:rsidP="00C812FE">
            <w:pPr>
              <w:ind w:right="-1055"/>
            </w:pPr>
            <w:r w:rsidRPr="004B15A5">
              <w:t xml:space="preserve">                                   2nd</w:t>
            </w:r>
          </w:p>
        </w:tc>
        <w:tc>
          <w:tcPr>
            <w:tcW w:w="5107" w:type="dxa"/>
          </w:tcPr>
          <w:p w14:paraId="764FAC55" w14:textId="77777777" w:rsidR="00F840B7" w:rsidRDefault="00A34DD0" w:rsidP="00C812FE">
            <w:pPr>
              <w:ind w:right="-10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$198.65</w:t>
            </w:r>
          </w:p>
        </w:tc>
      </w:tr>
      <w:tr w:rsidR="00F840B7" w14:paraId="5409EA17" w14:textId="77777777" w:rsidTr="00C812FE">
        <w:tc>
          <w:tcPr>
            <w:tcW w:w="5107" w:type="dxa"/>
          </w:tcPr>
          <w:p w14:paraId="4FF62CE4" w14:textId="77777777" w:rsidR="00F840B7" w:rsidRPr="004B15A5" w:rsidRDefault="00F840B7" w:rsidP="00C812FE">
            <w:pPr>
              <w:ind w:right="-1055"/>
            </w:pPr>
            <w:r w:rsidRPr="004B15A5">
              <w:t xml:space="preserve">                                   3rd</w:t>
            </w:r>
          </w:p>
        </w:tc>
        <w:tc>
          <w:tcPr>
            <w:tcW w:w="5107" w:type="dxa"/>
          </w:tcPr>
          <w:p w14:paraId="322517AC" w14:textId="77777777" w:rsidR="00F840B7" w:rsidRDefault="00A34DD0" w:rsidP="00C812FE">
            <w:pPr>
              <w:ind w:right="-10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$174.55</w:t>
            </w:r>
          </w:p>
        </w:tc>
      </w:tr>
      <w:tr w:rsidR="00F840B7" w14:paraId="5990ED95" w14:textId="77777777" w:rsidTr="00C812FE">
        <w:tc>
          <w:tcPr>
            <w:tcW w:w="5107" w:type="dxa"/>
          </w:tcPr>
          <w:p w14:paraId="1B664E92" w14:textId="77777777" w:rsidR="00F840B7" w:rsidRPr="004B15A5" w:rsidRDefault="00F840B7" w:rsidP="00C812FE">
            <w:pPr>
              <w:ind w:right="-1055"/>
            </w:pPr>
            <w:r w:rsidRPr="004B15A5">
              <w:t xml:space="preserve">                                   4th</w:t>
            </w:r>
          </w:p>
        </w:tc>
        <w:tc>
          <w:tcPr>
            <w:tcW w:w="5107" w:type="dxa"/>
          </w:tcPr>
          <w:p w14:paraId="3EE10531" w14:textId="77777777" w:rsidR="00F840B7" w:rsidRDefault="00A34DD0" w:rsidP="00C812FE">
            <w:pPr>
              <w:ind w:right="-10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$179.00</w:t>
            </w:r>
          </w:p>
        </w:tc>
      </w:tr>
      <w:tr w:rsidR="00F840B7" w14:paraId="1E7A5FD4" w14:textId="77777777" w:rsidTr="00C812FE">
        <w:tc>
          <w:tcPr>
            <w:tcW w:w="5107" w:type="dxa"/>
          </w:tcPr>
          <w:p w14:paraId="27F76398" w14:textId="77777777" w:rsidR="00F840B7" w:rsidRPr="004B15A5" w:rsidRDefault="00F840B7" w:rsidP="00C812FE">
            <w:pPr>
              <w:ind w:right="-1055"/>
            </w:pPr>
            <w:r w:rsidRPr="004B15A5">
              <w:t xml:space="preserve">                                   5th</w:t>
            </w:r>
          </w:p>
        </w:tc>
        <w:tc>
          <w:tcPr>
            <w:tcW w:w="5107" w:type="dxa"/>
          </w:tcPr>
          <w:p w14:paraId="58B4785D" w14:textId="77777777" w:rsidR="00F840B7" w:rsidRDefault="00A34DD0" w:rsidP="00C812FE">
            <w:pPr>
              <w:ind w:right="-10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$184.55</w:t>
            </w:r>
          </w:p>
        </w:tc>
      </w:tr>
      <w:tr w:rsidR="00F840B7" w14:paraId="328E9EDC" w14:textId="77777777" w:rsidTr="00C812FE">
        <w:tc>
          <w:tcPr>
            <w:tcW w:w="5107" w:type="dxa"/>
          </w:tcPr>
          <w:p w14:paraId="57BB0BE6" w14:textId="77777777" w:rsidR="00F840B7" w:rsidRPr="004B15A5" w:rsidRDefault="00F840B7" w:rsidP="00C812FE">
            <w:pPr>
              <w:ind w:right="-1055"/>
            </w:pPr>
            <w:r w:rsidRPr="004B15A5">
              <w:t xml:space="preserve">                                   6th</w:t>
            </w:r>
          </w:p>
        </w:tc>
        <w:tc>
          <w:tcPr>
            <w:tcW w:w="5107" w:type="dxa"/>
          </w:tcPr>
          <w:p w14:paraId="3DC46620" w14:textId="77777777" w:rsidR="00F840B7" w:rsidRDefault="00A34DD0" w:rsidP="00C812FE">
            <w:pPr>
              <w:ind w:right="-10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$186.20</w:t>
            </w:r>
          </w:p>
        </w:tc>
      </w:tr>
    </w:tbl>
    <w:p w14:paraId="24713178" w14:textId="77777777" w:rsidR="00F840B7" w:rsidRPr="003C2A2F" w:rsidRDefault="00F840B7" w:rsidP="001B3F03">
      <w:pPr>
        <w:ind w:right="324"/>
        <w:rPr>
          <w:sz w:val="24"/>
          <w:szCs w:val="24"/>
        </w:rPr>
      </w:pPr>
    </w:p>
    <w:sectPr w:rsidR="00F840B7" w:rsidRPr="003C2A2F" w:rsidSect="0057276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65" w:right="1008" w:bottom="720" w:left="1008" w:header="720" w:footer="14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A1DC8" w14:textId="77777777" w:rsidR="000A05CD" w:rsidRDefault="000A05CD">
      <w:r>
        <w:separator/>
      </w:r>
    </w:p>
    <w:p w14:paraId="05555D86" w14:textId="77777777" w:rsidR="000A05CD" w:rsidRDefault="000A05CD"/>
  </w:endnote>
  <w:endnote w:type="continuationSeparator" w:id="0">
    <w:p w14:paraId="6A9451A2" w14:textId="77777777" w:rsidR="000A05CD" w:rsidRDefault="000A05CD">
      <w:r>
        <w:continuationSeparator/>
      </w:r>
    </w:p>
    <w:p w14:paraId="570CB28E" w14:textId="77777777" w:rsidR="000A05CD" w:rsidRDefault="000A05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ce Script MT"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2FA87" w14:textId="77777777" w:rsidR="00E44206" w:rsidRDefault="007F4A62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E44206">
      <w:t>0</w:t>
    </w:r>
    <w:r>
      <w:fldChar w:fldCharType="end"/>
    </w:r>
  </w:p>
  <w:p w14:paraId="5151C217" w14:textId="77777777" w:rsidR="00E44206" w:rsidRDefault="00E44206"/>
  <w:p w14:paraId="488FDD46" w14:textId="77777777" w:rsidR="007E57B1" w:rsidRDefault="007E57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7A74" w14:textId="77777777" w:rsidR="00E44206" w:rsidRDefault="00E44206">
    <w:r>
      <w:sym w:font="Wingdings" w:char="F06C"/>
    </w:r>
    <w:r>
      <w:t xml:space="preserve">  Page </w:t>
    </w:r>
    <w:r w:rsidR="007F4A62">
      <w:fldChar w:fldCharType="begin"/>
    </w:r>
    <w:r w:rsidR="007F4A62">
      <w:instrText xml:space="preserve"> PAGE \* Arabic \* MERGEFORMAT </w:instrText>
    </w:r>
    <w:r w:rsidR="007F4A62">
      <w:fldChar w:fldCharType="separate"/>
    </w:r>
    <w:r w:rsidR="00512DC2">
      <w:rPr>
        <w:noProof/>
      </w:rPr>
      <w:t>2</w:t>
    </w:r>
    <w:r w:rsidR="007F4A62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732B3" w14:textId="77777777" w:rsidR="00EF586E" w:rsidRDefault="00EF586E" w:rsidP="00572766">
    <w:pPr>
      <w:pStyle w:val="Footer"/>
      <w:ind w:right="-36"/>
      <w:rPr>
        <w:rFonts w:cstheme="minorHAnsi"/>
        <w:color w:val="00B0F0"/>
        <w:sz w:val="18"/>
        <w:szCs w:val="18"/>
        <w:shd w:val="clear" w:color="auto" w:fill="FFFFFF"/>
      </w:rPr>
    </w:pPr>
    <w:r>
      <w:rPr>
        <w:rFonts w:cstheme="minorHAnsi"/>
        <w:color w:val="00B0F0"/>
        <w:sz w:val="18"/>
        <w:szCs w:val="18"/>
        <w:shd w:val="clear" w:color="auto" w:fill="FFFFFF"/>
      </w:rPr>
      <w:t>____________________________________________________________________________</w:t>
    </w:r>
    <w:r w:rsidR="00572766">
      <w:rPr>
        <w:rFonts w:cstheme="minorHAnsi"/>
        <w:color w:val="00B0F0"/>
        <w:sz w:val="18"/>
        <w:szCs w:val="18"/>
        <w:shd w:val="clear" w:color="auto" w:fill="FFFFFF"/>
      </w:rPr>
      <w:t>__________________________</w:t>
    </w:r>
  </w:p>
  <w:p w14:paraId="15C0E9D3" w14:textId="77777777" w:rsidR="00EF586E" w:rsidRDefault="00EF586E">
    <w:pPr>
      <w:pStyle w:val="Footer"/>
      <w:rPr>
        <w:rFonts w:cstheme="minorHAnsi"/>
        <w:color w:val="00B0F0"/>
        <w:sz w:val="18"/>
        <w:szCs w:val="18"/>
        <w:shd w:val="clear" w:color="auto" w:fill="FFFFFF"/>
      </w:rPr>
    </w:pPr>
    <w:r>
      <w:rPr>
        <w:rFonts w:cstheme="minorHAnsi"/>
        <w:color w:val="00B0F0"/>
        <w:sz w:val="18"/>
        <w:szCs w:val="18"/>
        <w:shd w:val="clear" w:color="auto" w:fill="FFFFFF"/>
      </w:rPr>
      <w:t xml:space="preserve"> </w:t>
    </w:r>
  </w:p>
  <w:p w14:paraId="24D7139A" w14:textId="77777777" w:rsidR="007C2E21" w:rsidRPr="006349F2" w:rsidRDefault="007C2E21" w:rsidP="00572766">
    <w:pPr>
      <w:tabs>
        <w:tab w:val="left" w:pos="2610"/>
        <w:tab w:val="left" w:pos="5310"/>
        <w:tab w:val="left" w:pos="8280"/>
        <w:tab w:val="left" w:pos="8640"/>
      </w:tabs>
      <w:rPr>
        <w:rFonts w:ascii="Arial" w:hAnsi="Arial" w:cs="Arial"/>
        <w:sz w:val="16"/>
        <w:szCs w:val="16"/>
      </w:rPr>
    </w:pPr>
    <w:r w:rsidRPr="006349F2">
      <w:rPr>
        <w:rFonts w:ascii="Arial" w:hAnsi="Arial" w:cs="Arial"/>
        <w:sz w:val="16"/>
        <w:szCs w:val="16"/>
      </w:rPr>
      <w:t>Superintendent of Schools</w:t>
    </w:r>
    <w:r>
      <w:rPr>
        <w:rFonts w:ascii="Arial" w:hAnsi="Arial" w:cs="Arial"/>
        <w:sz w:val="16"/>
        <w:szCs w:val="16"/>
      </w:rPr>
      <w:tab/>
    </w:r>
    <w:r w:rsidRPr="006349F2">
      <w:rPr>
        <w:rFonts w:ascii="Arial" w:hAnsi="Arial" w:cs="Arial"/>
        <w:sz w:val="16"/>
        <w:szCs w:val="16"/>
      </w:rPr>
      <w:t>HS Principal</w:t>
    </w:r>
    <w:r w:rsidRPr="006349F2">
      <w:rPr>
        <w:rFonts w:ascii="Arial" w:hAnsi="Arial" w:cs="Arial"/>
        <w:sz w:val="16"/>
        <w:szCs w:val="16"/>
      </w:rPr>
      <w:tab/>
    </w:r>
    <w:r w:rsidR="00960E7B">
      <w:rPr>
        <w:rFonts w:ascii="Arial" w:hAnsi="Arial" w:cs="Arial"/>
        <w:sz w:val="16"/>
        <w:szCs w:val="16"/>
      </w:rPr>
      <w:t>Athletic Director / Co-Transportation</w:t>
    </w:r>
    <w:r w:rsidRPr="006349F2">
      <w:rPr>
        <w:rFonts w:ascii="Arial" w:hAnsi="Arial" w:cs="Arial"/>
        <w:sz w:val="16"/>
        <w:szCs w:val="16"/>
      </w:rPr>
      <w:tab/>
      <w:t>Elementary Principal</w:t>
    </w:r>
    <w:r w:rsidRPr="006349F2">
      <w:rPr>
        <w:rFonts w:ascii="Arial" w:hAnsi="Arial" w:cs="Arial"/>
        <w:sz w:val="16"/>
        <w:szCs w:val="16"/>
      </w:rPr>
      <w:tab/>
    </w:r>
  </w:p>
  <w:p w14:paraId="6A17CD84" w14:textId="77777777" w:rsidR="007C2E21" w:rsidRPr="006349F2" w:rsidRDefault="007C2E21" w:rsidP="00572766">
    <w:pPr>
      <w:tabs>
        <w:tab w:val="left" w:pos="2610"/>
        <w:tab w:val="left" w:pos="5310"/>
        <w:tab w:val="left" w:pos="8280"/>
        <w:tab w:val="left" w:pos="8640"/>
      </w:tabs>
      <w:rPr>
        <w:rFonts w:ascii="Arial" w:hAnsi="Arial" w:cs="Arial"/>
        <w:sz w:val="16"/>
        <w:szCs w:val="16"/>
      </w:rPr>
    </w:pPr>
    <w:r w:rsidRPr="006349F2">
      <w:rPr>
        <w:rFonts w:ascii="Arial" w:hAnsi="Arial" w:cs="Arial"/>
        <w:sz w:val="16"/>
        <w:szCs w:val="16"/>
      </w:rPr>
      <w:t xml:space="preserve">Mr. Ryan Middleton </w:t>
    </w:r>
    <w:r w:rsidRPr="006349F2">
      <w:rPr>
        <w:rFonts w:ascii="Arial" w:hAnsi="Arial" w:cs="Arial"/>
        <w:sz w:val="16"/>
        <w:szCs w:val="16"/>
      </w:rPr>
      <w:tab/>
      <w:t xml:space="preserve">Mr. </w:t>
    </w:r>
    <w:r w:rsidR="00381C49">
      <w:rPr>
        <w:rFonts w:ascii="Arial" w:hAnsi="Arial" w:cs="Arial"/>
        <w:sz w:val="16"/>
        <w:szCs w:val="16"/>
      </w:rPr>
      <w:t>Fred Unsicker</w:t>
    </w:r>
    <w:r w:rsidRPr="006349F2">
      <w:rPr>
        <w:rFonts w:ascii="Arial" w:hAnsi="Arial" w:cs="Arial"/>
        <w:sz w:val="16"/>
        <w:szCs w:val="16"/>
      </w:rPr>
      <w:t xml:space="preserve"> </w:t>
    </w:r>
    <w:r w:rsidRPr="006349F2">
      <w:rPr>
        <w:rFonts w:ascii="Arial" w:hAnsi="Arial" w:cs="Arial"/>
        <w:sz w:val="16"/>
        <w:szCs w:val="16"/>
      </w:rPr>
      <w:tab/>
      <w:t xml:space="preserve">Mr. Brian Fehribach </w:t>
    </w:r>
    <w:r w:rsidRPr="006349F2">
      <w:rPr>
        <w:rFonts w:ascii="Arial" w:hAnsi="Arial" w:cs="Arial"/>
        <w:sz w:val="16"/>
        <w:szCs w:val="16"/>
      </w:rPr>
      <w:tab/>
      <w:t xml:space="preserve">Mr. </w:t>
    </w:r>
    <w:r w:rsidR="00381C49">
      <w:rPr>
        <w:rFonts w:ascii="Arial" w:hAnsi="Arial" w:cs="Arial"/>
        <w:sz w:val="16"/>
        <w:szCs w:val="16"/>
      </w:rPr>
      <w:t>Trent Whaley</w:t>
    </w:r>
  </w:p>
  <w:p w14:paraId="2E34213D" w14:textId="77777777" w:rsidR="007C2E21" w:rsidRPr="006349F2" w:rsidRDefault="007C2E21" w:rsidP="00572766">
    <w:pPr>
      <w:tabs>
        <w:tab w:val="left" w:pos="2610"/>
        <w:tab w:val="left" w:pos="5310"/>
        <w:tab w:val="left" w:pos="8280"/>
        <w:tab w:val="left" w:pos="8640"/>
      </w:tabs>
      <w:rPr>
        <w:rFonts w:ascii="Arial" w:hAnsi="Arial" w:cs="Arial"/>
        <w:sz w:val="16"/>
        <w:szCs w:val="16"/>
      </w:rPr>
    </w:pPr>
    <w:r w:rsidRPr="006349F2">
      <w:rPr>
        <w:rFonts w:ascii="Arial" w:hAnsi="Arial" w:cs="Arial"/>
        <w:sz w:val="16"/>
        <w:szCs w:val="16"/>
      </w:rPr>
      <w:t>723 N Buckeye Street</w:t>
    </w:r>
    <w:r w:rsidRPr="006349F2">
      <w:rPr>
        <w:rFonts w:ascii="Arial" w:hAnsi="Arial" w:cs="Arial"/>
        <w:sz w:val="16"/>
        <w:szCs w:val="16"/>
      </w:rPr>
      <w:tab/>
      <w:t>4586 N US 421</w:t>
    </w:r>
    <w:r w:rsidRPr="006349F2">
      <w:rPr>
        <w:rFonts w:ascii="Arial" w:hAnsi="Arial" w:cs="Arial"/>
        <w:sz w:val="16"/>
        <w:szCs w:val="16"/>
      </w:rPr>
      <w:tab/>
      <w:t>4586 N US 421</w:t>
    </w:r>
    <w:r w:rsidRPr="006349F2">
      <w:rPr>
        <w:rFonts w:ascii="Arial" w:hAnsi="Arial" w:cs="Arial"/>
        <w:sz w:val="16"/>
        <w:szCs w:val="16"/>
      </w:rPr>
      <w:tab/>
      <w:t>4544 N US 421</w:t>
    </w:r>
  </w:p>
  <w:p w14:paraId="20EBE44C" w14:textId="77777777" w:rsidR="007C2E21" w:rsidRPr="00381C49" w:rsidRDefault="00481EF3" w:rsidP="00572766">
    <w:pPr>
      <w:tabs>
        <w:tab w:val="left" w:pos="180"/>
        <w:tab w:val="left" w:pos="2610"/>
        <w:tab w:val="left" w:pos="5310"/>
        <w:tab w:val="left" w:pos="8280"/>
        <w:tab w:val="left" w:pos="8640"/>
      </w:tabs>
      <w:ind w:right="-846"/>
      <w:rPr>
        <w:rFonts w:ascii="Arial" w:hAnsi="Arial" w:cs="Arial"/>
        <w:sz w:val="16"/>
        <w:szCs w:val="16"/>
      </w:rPr>
    </w:pPr>
    <w:hyperlink r:id="rId1" w:history="1">
      <w:r w:rsidR="007C2E21" w:rsidRPr="006349F2">
        <w:rPr>
          <w:rStyle w:val="Hyperlink"/>
          <w:rFonts w:ascii="Arial" w:hAnsi="Arial" w:cs="Arial"/>
          <w:color w:val="000000" w:themeColor="text1"/>
          <w:sz w:val="16"/>
          <w:szCs w:val="16"/>
          <w:u w:val="none"/>
        </w:rPr>
        <w:t>rmiddleton@jaccendel.k12.in.us</w:t>
      </w:r>
    </w:hyperlink>
    <w:r w:rsidR="007C2E21" w:rsidRPr="006349F2">
      <w:rPr>
        <w:rFonts w:ascii="Arial" w:hAnsi="Arial" w:cs="Arial"/>
        <w:color w:val="000000" w:themeColor="text1"/>
        <w:sz w:val="16"/>
        <w:szCs w:val="16"/>
      </w:rPr>
      <w:tab/>
    </w:r>
    <w:r w:rsidR="00381C49">
      <w:rPr>
        <w:rFonts w:ascii="Arial" w:hAnsi="Arial" w:cs="Arial"/>
        <w:color w:val="000000" w:themeColor="text1"/>
        <w:sz w:val="16"/>
        <w:szCs w:val="16"/>
      </w:rPr>
      <w:t>funsicker@jaccendel.k12.in.us</w:t>
    </w:r>
    <w:r w:rsidR="007C2E21" w:rsidRPr="006349F2">
      <w:rPr>
        <w:rFonts w:ascii="Arial" w:hAnsi="Arial" w:cs="Arial"/>
        <w:color w:val="000000" w:themeColor="text1"/>
        <w:sz w:val="16"/>
        <w:szCs w:val="16"/>
      </w:rPr>
      <w:tab/>
    </w:r>
    <w:hyperlink r:id="rId2" w:history="1">
      <w:r w:rsidR="00381C49" w:rsidRPr="00381C49">
        <w:rPr>
          <w:rStyle w:val="Hyperlink"/>
          <w:rFonts w:ascii="Arial" w:hAnsi="Arial" w:cs="Arial"/>
          <w:color w:val="auto"/>
          <w:sz w:val="16"/>
          <w:szCs w:val="16"/>
          <w:u w:val="none"/>
        </w:rPr>
        <w:t>bfehribach@jaccendel.k12.in.us</w:t>
      </w:r>
    </w:hyperlink>
    <w:r w:rsidR="00572766" w:rsidRPr="00381C49">
      <w:rPr>
        <w:rStyle w:val="Hyperlink"/>
        <w:rFonts w:ascii="Arial" w:hAnsi="Arial" w:cs="Arial"/>
        <w:color w:val="auto"/>
        <w:sz w:val="16"/>
        <w:szCs w:val="16"/>
        <w:u w:val="none"/>
      </w:rPr>
      <w:tab/>
    </w:r>
    <w:hyperlink r:id="rId3" w:history="1">
      <w:r w:rsidR="00381C49" w:rsidRPr="00381C49">
        <w:rPr>
          <w:rStyle w:val="Hyperlink"/>
          <w:rFonts w:ascii="Arial" w:hAnsi="Arial" w:cs="Arial"/>
          <w:color w:val="auto"/>
          <w:sz w:val="16"/>
          <w:szCs w:val="16"/>
          <w:u w:val="none"/>
        </w:rPr>
        <w:t>twhaley@jaccendel.k12.in.us</w:t>
      </w:r>
    </w:hyperlink>
    <w:r w:rsidR="007C2E21" w:rsidRPr="00381C49">
      <w:rPr>
        <w:rFonts w:ascii="Arial" w:hAnsi="Arial" w:cs="Arial"/>
        <w:sz w:val="16"/>
        <w:szCs w:val="16"/>
      </w:rPr>
      <w:t xml:space="preserve"> </w:t>
    </w:r>
  </w:p>
  <w:p w14:paraId="14A207DC" w14:textId="77777777" w:rsidR="007C2E21" w:rsidRPr="001450A5" w:rsidRDefault="007C2E21" w:rsidP="00572766">
    <w:pPr>
      <w:tabs>
        <w:tab w:val="left" w:pos="180"/>
        <w:tab w:val="left" w:pos="2610"/>
        <w:tab w:val="left" w:pos="5310"/>
        <w:tab w:val="left" w:pos="8280"/>
        <w:tab w:val="left" w:pos="8640"/>
      </w:tabs>
      <w:rPr>
        <w:rFonts w:ascii="Arial" w:hAnsi="Arial" w:cs="Arial"/>
        <w:color w:val="000000" w:themeColor="text1"/>
        <w:sz w:val="16"/>
        <w:szCs w:val="16"/>
      </w:rPr>
    </w:pPr>
    <w:r w:rsidRPr="001450A5">
      <w:rPr>
        <w:rFonts w:ascii="Arial" w:hAnsi="Arial" w:cs="Arial"/>
        <w:color w:val="000000" w:themeColor="text1"/>
        <w:sz w:val="16"/>
        <w:szCs w:val="16"/>
      </w:rPr>
      <w:t>Fax: (812) 689-7423</w:t>
    </w:r>
    <w:r w:rsidRPr="001450A5">
      <w:rPr>
        <w:rFonts w:ascii="Arial" w:hAnsi="Arial" w:cs="Arial"/>
        <w:color w:val="000000" w:themeColor="text1"/>
        <w:sz w:val="16"/>
        <w:szCs w:val="16"/>
      </w:rPr>
      <w:tab/>
      <w:t>Fax:</w:t>
    </w:r>
    <w:r w:rsidR="00633C55">
      <w:rPr>
        <w:rFonts w:ascii="Arial" w:hAnsi="Arial" w:cs="Arial"/>
        <w:color w:val="000000" w:themeColor="text1"/>
        <w:sz w:val="16"/>
        <w:szCs w:val="16"/>
      </w:rPr>
      <w:t xml:space="preserve"> (812) 689-5632</w:t>
    </w:r>
    <w:r w:rsidRPr="001450A5">
      <w:rPr>
        <w:rFonts w:ascii="Arial" w:hAnsi="Arial" w:cs="Arial"/>
        <w:color w:val="000000" w:themeColor="text1"/>
        <w:sz w:val="16"/>
        <w:szCs w:val="16"/>
      </w:rPr>
      <w:tab/>
      <w:t>Fax: (812) 689-5632</w:t>
    </w:r>
    <w:r w:rsidRPr="001450A5">
      <w:rPr>
        <w:rFonts w:ascii="Arial" w:hAnsi="Arial" w:cs="Arial"/>
        <w:color w:val="000000" w:themeColor="text1"/>
        <w:sz w:val="16"/>
        <w:szCs w:val="16"/>
      </w:rPr>
      <w:tab/>
      <w:t>Fax: (812) 689-5909</w:t>
    </w:r>
  </w:p>
  <w:p w14:paraId="27144B01" w14:textId="77777777" w:rsidR="007C2E21" w:rsidRPr="006349F2" w:rsidRDefault="007C2E21" w:rsidP="00572766">
    <w:pPr>
      <w:tabs>
        <w:tab w:val="left" w:pos="2610"/>
        <w:tab w:val="left" w:pos="4860"/>
        <w:tab w:val="left" w:pos="5310"/>
      </w:tabs>
      <w:rPr>
        <w:rFonts w:ascii="Palatino Linotype" w:hAnsi="Palatino Linotype" w:cs="Arial"/>
        <w:sz w:val="16"/>
        <w:szCs w:val="16"/>
      </w:rPr>
    </w:pPr>
  </w:p>
  <w:p w14:paraId="508E3529" w14:textId="77777777" w:rsidR="00D5591D" w:rsidRPr="00C54C77" w:rsidRDefault="00D5591D" w:rsidP="00572766">
    <w:pPr>
      <w:pStyle w:val="Footer"/>
      <w:tabs>
        <w:tab w:val="left" w:pos="2610"/>
        <w:tab w:val="left" w:pos="5310"/>
      </w:tabs>
      <w:rPr>
        <w:rFonts w:cstheme="minorHAnsi"/>
        <w:color w:val="00B0F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7CE3" w14:textId="77777777" w:rsidR="000A05CD" w:rsidRDefault="000A05CD">
      <w:r>
        <w:separator/>
      </w:r>
    </w:p>
    <w:p w14:paraId="3500CCEF" w14:textId="77777777" w:rsidR="000A05CD" w:rsidRDefault="000A05CD"/>
  </w:footnote>
  <w:footnote w:type="continuationSeparator" w:id="0">
    <w:p w14:paraId="1AE7F4FB" w14:textId="77777777" w:rsidR="000A05CD" w:rsidRDefault="000A05CD">
      <w:r>
        <w:continuationSeparator/>
      </w:r>
    </w:p>
    <w:p w14:paraId="4FADEFB7" w14:textId="77777777" w:rsidR="000A05CD" w:rsidRDefault="000A05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DFC0E" w14:textId="77777777" w:rsidR="00C57C95" w:rsidRDefault="00481EF3">
    <w:pPr>
      <w:pStyle w:val="Header"/>
    </w:pPr>
    <w:r>
      <w:rPr>
        <w:noProof/>
      </w:rPr>
      <w:pict w14:anchorId="583F1C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463469" o:spid="_x0000_s2093" type="#_x0000_t75" style="position:absolute;margin-left:0;margin-top:0;width:328.5pt;height:4in;z-index:-251657216;mso-position-horizontal:center;mso-position-horizontal-relative:margin;mso-position-vertical:center;mso-position-vertical-relative:margin" o:allowincell="f">
          <v:imagedata r:id="rId1" o:title="Good Logo Washou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41CC0" w14:textId="77777777" w:rsidR="00C57C95" w:rsidRDefault="00481EF3">
    <w:pPr>
      <w:pStyle w:val="Header"/>
    </w:pPr>
    <w:r>
      <w:rPr>
        <w:noProof/>
      </w:rPr>
      <w:pict w14:anchorId="0835F8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463470" o:spid="_x0000_s2094" type="#_x0000_t75" style="position:absolute;margin-left:0;margin-top:0;width:328.5pt;height:4in;z-index:-251656192;mso-position-horizontal:center;mso-position-horizontal-relative:margin;mso-position-vertical:center;mso-position-vertical-relative:margin" o:allowincell="f">
          <v:imagedata r:id="rId1" o:title="Good Logo Washou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6592B" w14:textId="77777777" w:rsidR="00C57C95" w:rsidRDefault="00481EF3">
    <w:pPr>
      <w:pStyle w:val="Header"/>
    </w:pPr>
    <w:r>
      <w:rPr>
        <w:noProof/>
      </w:rPr>
      <w:pict w14:anchorId="198E0C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463468" o:spid="_x0000_s2092" type="#_x0000_t75" style="position:absolute;margin-left:0;margin-top:0;width:328.5pt;height:4in;z-index:-251658240;mso-position-horizontal:center;mso-position-horizontal-relative:margin;mso-position-vertical:center;mso-position-vertical-relative:margin" o:allowincell="f">
          <v:imagedata r:id="rId1" o:title="Good Logo Washou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E6629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0E01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FE22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7440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3650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7AB0B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A606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7E2D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86CC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32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24E4DA2"/>
    <w:multiLevelType w:val="hybridMultilevel"/>
    <w:tmpl w:val="49FCDB50"/>
    <w:lvl w:ilvl="0" w:tplc="66B0E33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9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EF5"/>
    <w:rsid w:val="000058B9"/>
    <w:rsid w:val="0001248B"/>
    <w:rsid w:val="0001354B"/>
    <w:rsid w:val="00015F91"/>
    <w:rsid w:val="000175DC"/>
    <w:rsid w:val="0002778D"/>
    <w:rsid w:val="00074D3C"/>
    <w:rsid w:val="00083D98"/>
    <w:rsid w:val="000A05CD"/>
    <w:rsid w:val="00124F25"/>
    <w:rsid w:val="00143E02"/>
    <w:rsid w:val="001450A5"/>
    <w:rsid w:val="00145B76"/>
    <w:rsid w:val="0019663B"/>
    <w:rsid w:val="001B3F03"/>
    <w:rsid w:val="001D6CDE"/>
    <w:rsid w:val="001E09FD"/>
    <w:rsid w:val="001E7D06"/>
    <w:rsid w:val="00200E05"/>
    <w:rsid w:val="00201252"/>
    <w:rsid w:val="00201E62"/>
    <w:rsid w:val="00250137"/>
    <w:rsid w:val="00251827"/>
    <w:rsid w:val="002D4C3A"/>
    <w:rsid w:val="00336AF4"/>
    <w:rsid w:val="00345133"/>
    <w:rsid w:val="00345165"/>
    <w:rsid w:val="00357FB3"/>
    <w:rsid w:val="00371BFD"/>
    <w:rsid w:val="00381C49"/>
    <w:rsid w:val="003A49A6"/>
    <w:rsid w:val="003A5E87"/>
    <w:rsid w:val="003C2A2F"/>
    <w:rsid w:val="003F1D36"/>
    <w:rsid w:val="00404D5E"/>
    <w:rsid w:val="00451E1D"/>
    <w:rsid w:val="0045632C"/>
    <w:rsid w:val="0046531F"/>
    <w:rsid w:val="00481EF3"/>
    <w:rsid w:val="00484DDD"/>
    <w:rsid w:val="004C6CF1"/>
    <w:rsid w:val="004C70FD"/>
    <w:rsid w:val="00512DC2"/>
    <w:rsid w:val="0052119E"/>
    <w:rsid w:val="005522E0"/>
    <w:rsid w:val="00572766"/>
    <w:rsid w:val="00584D45"/>
    <w:rsid w:val="005A101B"/>
    <w:rsid w:val="005E3096"/>
    <w:rsid w:val="005F43CB"/>
    <w:rsid w:val="0061586D"/>
    <w:rsid w:val="00633C55"/>
    <w:rsid w:val="006349F2"/>
    <w:rsid w:val="00637B65"/>
    <w:rsid w:val="0065130F"/>
    <w:rsid w:val="006672FF"/>
    <w:rsid w:val="00694585"/>
    <w:rsid w:val="006C13FC"/>
    <w:rsid w:val="006C382C"/>
    <w:rsid w:val="006D2B8E"/>
    <w:rsid w:val="00734A8F"/>
    <w:rsid w:val="0077220D"/>
    <w:rsid w:val="0077630E"/>
    <w:rsid w:val="007B5D97"/>
    <w:rsid w:val="007C2E21"/>
    <w:rsid w:val="007D4CAF"/>
    <w:rsid w:val="007E57B1"/>
    <w:rsid w:val="007F4A62"/>
    <w:rsid w:val="00801377"/>
    <w:rsid w:val="008107F1"/>
    <w:rsid w:val="0086064F"/>
    <w:rsid w:val="0088324E"/>
    <w:rsid w:val="008B2B55"/>
    <w:rsid w:val="008B795A"/>
    <w:rsid w:val="008C58A2"/>
    <w:rsid w:val="00904EF5"/>
    <w:rsid w:val="00906BD3"/>
    <w:rsid w:val="00911657"/>
    <w:rsid w:val="00922C8C"/>
    <w:rsid w:val="00926038"/>
    <w:rsid w:val="00960E7B"/>
    <w:rsid w:val="009A5088"/>
    <w:rsid w:val="009B2D46"/>
    <w:rsid w:val="009B70F3"/>
    <w:rsid w:val="009C6745"/>
    <w:rsid w:val="009D4E0A"/>
    <w:rsid w:val="009D4EFA"/>
    <w:rsid w:val="00A149DC"/>
    <w:rsid w:val="00A34DD0"/>
    <w:rsid w:val="00A368DD"/>
    <w:rsid w:val="00A45401"/>
    <w:rsid w:val="00A55EE2"/>
    <w:rsid w:val="00A75701"/>
    <w:rsid w:val="00A82ACA"/>
    <w:rsid w:val="00A972AB"/>
    <w:rsid w:val="00B10E31"/>
    <w:rsid w:val="00B43561"/>
    <w:rsid w:val="00B46AA4"/>
    <w:rsid w:val="00B47C4B"/>
    <w:rsid w:val="00B626D9"/>
    <w:rsid w:val="00B7133D"/>
    <w:rsid w:val="00B9578D"/>
    <w:rsid w:val="00C148B0"/>
    <w:rsid w:val="00C300A3"/>
    <w:rsid w:val="00C4066A"/>
    <w:rsid w:val="00C54C77"/>
    <w:rsid w:val="00C57C95"/>
    <w:rsid w:val="00C70550"/>
    <w:rsid w:val="00C72AEB"/>
    <w:rsid w:val="00C847C4"/>
    <w:rsid w:val="00CB5832"/>
    <w:rsid w:val="00CF5A2F"/>
    <w:rsid w:val="00D42611"/>
    <w:rsid w:val="00D444A5"/>
    <w:rsid w:val="00D46876"/>
    <w:rsid w:val="00D50D4B"/>
    <w:rsid w:val="00D5591D"/>
    <w:rsid w:val="00D62DCB"/>
    <w:rsid w:val="00D64D4A"/>
    <w:rsid w:val="00D73213"/>
    <w:rsid w:val="00D73920"/>
    <w:rsid w:val="00D8418D"/>
    <w:rsid w:val="00D86A3B"/>
    <w:rsid w:val="00DA45DF"/>
    <w:rsid w:val="00DE5F8F"/>
    <w:rsid w:val="00DF3982"/>
    <w:rsid w:val="00E00EA8"/>
    <w:rsid w:val="00E1275C"/>
    <w:rsid w:val="00E44206"/>
    <w:rsid w:val="00E51BD1"/>
    <w:rsid w:val="00E523FD"/>
    <w:rsid w:val="00E740CB"/>
    <w:rsid w:val="00EA4B4C"/>
    <w:rsid w:val="00EF3FE9"/>
    <w:rsid w:val="00EF586E"/>
    <w:rsid w:val="00F752F3"/>
    <w:rsid w:val="00F840B7"/>
    <w:rsid w:val="00F9750C"/>
    <w:rsid w:val="00FB4A51"/>
    <w:rsid w:val="00FB6BD2"/>
    <w:rsid w:val="00FC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5"/>
    <o:shapelayout v:ext="edit">
      <o:idmap v:ext="edit" data="1"/>
    </o:shapelayout>
  </w:shapeDefaults>
  <w:decimalSymbol w:val="."/>
  <w:listSeparator w:val=","/>
  <w14:docId w14:val="1D320D45"/>
  <w15:docId w15:val="{F8B193EC-A3EC-4716-8F82-C683DC04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4" w:unhideWhenUsed="1"/>
    <w:lsdException w:name="heading 3" w:semiHidden="1" w:uiPriority="4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101B"/>
  </w:style>
  <w:style w:type="paragraph" w:styleId="Heading1">
    <w:name w:val="heading 1"/>
    <w:basedOn w:val="Normal"/>
    <w:link w:val="Heading1Char"/>
    <w:uiPriority w:val="4"/>
    <w:qFormat/>
    <w:rsid w:val="00D42611"/>
    <w:pPr>
      <w:outlineLvl w:val="0"/>
    </w:pPr>
    <w:rPr>
      <w:rFonts w:asciiTheme="majorHAnsi" w:hAnsiTheme="majorHAnsi"/>
      <w:b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B435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B4356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B4356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B4356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B4356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B4356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7"/>
    <w:unhideWhenUsed/>
    <w:qFormat/>
    <w:rsid w:val="00C148B0"/>
    <w:pPr>
      <w:spacing w:after="220" w:line="180" w:lineRule="atLeast"/>
      <w:ind w:left="720"/>
      <w:jc w:val="both"/>
    </w:pPr>
  </w:style>
  <w:style w:type="paragraph" w:customStyle="1" w:styleId="CompanyName">
    <w:name w:val="Company Name"/>
    <w:basedOn w:val="Normal"/>
    <w:uiPriority w:val="2"/>
    <w:unhideWhenUsed/>
    <w:qFormat/>
    <w:rsid w:val="00B626D9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  <w:szCs w:val="32"/>
    </w:rPr>
  </w:style>
  <w:style w:type="paragraph" w:styleId="BalloonText">
    <w:name w:val="Balloon Text"/>
    <w:basedOn w:val="Normal"/>
    <w:link w:val="BalloonTextChar"/>
    <w:semiHidden/>
    <w:unhideWhenUsed/>
    <w:rsid w:val="00B626D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626D9"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926038"/>
    <w:rPr>
      <w:color w:val="595959" w:themeColor="text1" w:themeTint="A6"/>
    </w:rPr>
  </w:style>
  <w:style w:type="paragraph" w:customStyle="1" w:styleId="CompanyInfo">
    <w:name w:val="Company Info"/>
    <w:basedOn w:val="Normal"/>
    <w:uiPriority w:val="1"/>
    <w:unhideWhenUsed/>
    <w:qFormat/>
    <w:rsid w:val="00EF3FE9"/>
    <w:pPr>
      <w:keepLines/>
      <w:spacing w:line="200" w:lineRule="atLeast"/>
    </w:pPr>
    <w:rPr>
      <w:spacing w:val="-2"/>
    </w:rPr>
  </w:style>
  <w:style w:type="character" w:customStyle="1" w:styleId="Heading1Char">
    <w:name w:val="Heading 1 Char"/>
    <w:basedOn w:val="DefaultParagraphFont"/>
    <w:link w:val="Heading1"/>
    <w:uiPriority w:val="4"/>
    <w:rsid w:val="00D42611"/>
    <w:rPr>
      <w:rFonts w:asciiTheme="majorHAnsi" w:hAnsiTheme="majorHAnsi"/>
      <w:b/>
    </w:rPr>
  </w:style>
  <w:style w:type="paragraph" w:styleId="Title">
    <w:name w:val="Title"/>
    <w:basedOn w:val="Normal"/>
    <w:next w:val="Normal"/>
    <w:link w:val="TitleChar"/>
    <w:uiPriority w:val="3"/>
    <w:qFormat/>
    <w:rsid w:val="00E44206"/>
    <w:pPr>
      <w:spacing w:before="400" w:after="120"/>
    </w:pPr>
    <w:rPr>
      <w:rFonts w:asciiTheme="majorHAnsi" w:hAnsiTheme="majorHAnsi"/>
      <w:b/>
      <w:sz w:val="108"/>
    </w:rPr>
  </w:style>
  <w:style w:type="character" w:customStyle="1" w:styleId="BodyTextChar">
    <w:name w:val="Body Text Char"/>
    <w:basedOn w:val="DefaultParagraphFont"/>
    <w:link w:val="BodyText"/>
    <w:uiPriority w:val="7"/>
    <w:rsid w:val="00C148B0"/>
  </w:style>
  <w:style w:type="character" w:customStyle="1" w:styleId="TitleChar">
    <w:name w:val="Title Char"/>
    <w:basedOn w:val="DefaultParagraphFont"/>
    <w:link w:val="Title"/>
    <w:uiPriority w:val="3"/>
    <w:rsid w:val="00E740CB"/>
    <w:rPr>
      <w:rFonts w:asciiTheme="majorHAnsi" w:hAnsiTheme="majorHAnsi"/>
      <w:b/>
      <w:sz w:val="108"/>
    </w:rPr>
  </w:style>
  <w:style w:type="table" w:styleId="TableGrid">
    <w:name w:val="Table Grid"/>
    <w:basedOn w:val="TableNormal"/>
    <w:rsid w:val="00B47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s">
    <w:name w:val="Comments"/>
    <w:basedOn w:val="Normal"/>
    <w:link w:val="CommentsChar"/>
    <w:uiPriority w:val="6"/>
    <w:qFormat/>
    <w:rsid w:val="00D8418D"/>
    <w:pPr>
      <w:spacing w:before="220" w:after="220"/>
      <w:ind w:left="720"/>
      <w:jc w:val="both"/>
    </w:pPr>
  </w:style>
  <w:style w:type="character" w:customStyle="1" w:styleId="CommentsChar">
    <w:name w:val="Comments Char"/>
    <w:basedOn w:val="BodyTextChar"/>
    <w:link w:val="Comments"/>
    <w:uiPriority w:val="6"/>
    <w:rsid w:val="00D8418D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7D4CAF"/>
  </w:style>
  <w:style w:type="character" w:customStyle="1" w:styleId="FooterChar">
    <w:name w:val="Footer Char"/>
    <w:basedOn w:val="DefaultParagraphFont"/>
    <w:link w:val="Footer"/>
    <w:uiPriority w:val="99"/>
    <w:rsid w:val="007D4CAF"/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2603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2603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26038"/>
    <w:rPr>
      <w:rFonts w:asciiTheme="minorHAnsi" w:hAnsiTheme="minorHAns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26038"/>
    <w:rPr>
      <w:b/>
      <w:bCs/>
      <w:caps w:val="0"/>
      <w:smallCaps/>
      <w:color w:val="365F9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semiHidden/>
    <w:unhideWhenUsed/>
    <w:rsid w:val="00B43561"/>
  </w:style>
  <w:style w:type="paragraph" w:styleId="BlockText">
    <w:name w:val="Block Text"/>
    <w:basedOn w:val="Normal"/>
    <w:semiHidden/>
    <w:unhideWhenUsed/>
    <w:rsid w:val="00906BD3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semiHidden/>
    <w:unhideWhenUsed/>
    <w:rsid w:val="00B435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43561"/>
  </w:style>
  <w:style w:type="paragraph" w:styleId="BodyText3">
    <w:name w:val="Body Text 3"/>
    <w:basedOn w:val="Normal"/>
    <w:link w:val="BodyText3Char"/>
    <w:semiHidden/>
    <w:unhideWhenUsed/>
    <w:rsid w:val="00B435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43561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B43561"/>
    <w:pPr>
      <w:spacing w:after="0" w:line="240" w:lineRule="auto"/>
      <w:ind w:left="0" w:firstLine="360"/>
      <w:jc w:val="left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43561"/>
  </w:style>
  <w:style w:type="paragraph" w:styleId="BodyTextIndent">
    <w:name w:val="Body Text Indent"/>
    <w:basedOn w:val="Normal"/>
    <w:link w:val="BodyTextIndentChar"/>
    <w:semiHidden/>
    <w:unhideWhenUsed/>
    <w:rsid w:val="00B435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43561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B4356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43561"/>
  </w:style>
  <w:style w:type="paragraph" w:styleId="BodyTextIndent2">
    <w:name w:val="Body Text Indent 2"/>
    <w:basedOn w:val="Normal"/>
    <w:link w:val="BodyTextIndent2Char"/>
    <w:semiHidden/>
    <w:unhideWhenUsed/>
    <w:rsid w:val="00B435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43561"/>
  </w:style>
  <w:style w:type="paragraph" w:styleId="BodyTextIndent3">
    <w:name w:val="Body Text Indent 3"/>
    <w:basedOn w:val="Normal"/>
    <w:link w:val="BodyTextIndent3Char"/>
    <w:semiHidden/>
    <w:unhideWhenUsed/>
    <w:rsid w:val="00B435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43561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B43561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B43561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B4356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43561"/>
  </w:style>
  <w:style w:type="table" w:styleId="ColorfulGrid">
    <w:name w:val="Colorful Grid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B43561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43561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4356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43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4356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B43561"/>
  </w:style>
  <w:style w:type="character" w:customStyle="1" w:styleId="DateChar">
    <w:name w:val="Date Char"/>
    <w:basedOn w:val="DefaultParagraphFont"/>
    <w:link w:val="Date"/>
    <w:semiHidden/>
    <w:rsid w:val="00B43561"/>
  </w:style>
  <w:style w:type="paragraph" w:styleId="DocumentMap">
    <w:name w:val="Document Map"/>
    <w:basedOn w:val="Normal"/>
    <w:link w:val="DocumentMapChar"/>
    <w:semiHidden/>
    <w:unhideWhenUsed/>
    <w:rsid w:val="00B43561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B4356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B43561"/>
  </w:style>
  <w:style w:type="character" w:customStyle="1" w:styleId="E-mailSignatureChar">
    <w:name w:val="E-mail Signature Char"/>
    <w:basedOn w:val="DefaultParagraphFont"/>
    <w:link w:val="E-mailSignature"/>
    <w:semiHidden/>
    <w:rsid w:val="00B43561"/>
  </w:style>
  <w:style w:type="character" w:styleId="Emphasis">
    <w:name w:val="Emphasis"/>
    <w:basedOn w:val="DefaultParagraphFont"/>
    <w:semiHidden/>
    <w:unhideWhenUsed/>
    <w:qFormat/>
    <w:rsid w:val="00B43561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B43561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B43561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43561"/>
    <w:rPr>
      <w:szCs w:val="20"/>
    </w:rPr>
  </w:style>
  <w:style w:type="paragraph" w:styleId="EnvelopeAddress">
    <w:name w:val="envelope address"/>
    <w:basedOn w:val="Normal"/>
    <w:semiHidden/>
    <w:unhideWhenUsed/>
    <w:rsid w:val="00B4356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B43561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B4356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B43561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B43561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43561"/>
    <w:rPr>
      <w:szCs w:val="20"/>
    </w:rPr>
  </w:style>
  <w:style w:type="table" w:styleId="GridTable1Light">
    <w:name w:val="Grid Table 1 Light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4356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4356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4"/>
    <w:semiHidden/>
    <w:rsid w:val="005A101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A101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A10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A10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A101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A101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B43561"/>
  </w:style>
  <w:style w:type="paragraph" w:styleId="HTMLAddress">
    <w:name w:val="HTML Address"/>
    <w:basedOn w:val="Normal"/>
    <w:link w:val="HTMLAddressChar"/>
    <w:semiHidden/>
    <w:unhideWhenUsed/>
    <w:rsid w:val="00B4356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43561"/>
    <w:rPr>
      <w:i/>
      <w:iCs/>
    </w:rPr>
  </w:style>
  <w:style w:type="character" w:styleId="HTMLCite">
    <w:name w:val="HTML Cite"/>
    <w:basedOn w:val="DefaultParagraphFont"/>
    <w:semiHidden/>
    <w:unhideWhenUsed/>
    <w:rsid w:val="00B43561"/>
    <w:rPr>
      <w:i/>
      <w:iCs/>
    </w:rPr>
  </w:style>
  <w:style w:type="character" w:styleId="HTMLCode">
    <w:name w:val="HTML Code"/>
    <w:basedOn w:val="DefaultParagraphFont"/>
    <w:semiHidden/>
    <w:unhideWhenUsed/>
    <w:rsid w:val="00B435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B43561"/>
    <w:rPr>
      <w:i/>
      <w:iCs/>
    </w:rPr>
  </w:style>
  <w:style w:type="character" w:styleId="HTMLKeyboard">
    <w:name w:val="HTML Keyboard"/>
    <w:basedOn w:val="DefaultParagraphFont"/>
    <w:semiHidden/>
    <w:unhideWhenUsed/>
    <w:rsid w:val="00B435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B43561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43561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B435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B435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B43561"/>
    <w:rPr>
      <w:i/>
      <w:iCs/>
    </w:rPr>
  </w:style>
  <w:style w:type="character" w:styleId="Hyperlink">
    <w:name w:val="Hyperlink"/>
    <w:basedOn w:val="DefaultParagraphFont"/>
    <w:unhideWhenUsed/>
    <w:rsid w:val="00B4356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B43561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B43561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B43561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B43561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B43561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B43561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B43561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B43561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B43561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B43561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4356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B43561"/>
  </w:style>
  <w:style w:type="paragraph" w:styleId="List">
    <w:name w:val="List"/>
    <w:basedOn w:val="Normal"/>
    <w:semiHidden/>
    <w:unhideWhenUsed/>
    <w:rsid w:val="00B4356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4356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43561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43561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4356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B4356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B4356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B4356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B4356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B4356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B4356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B4356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B4356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B4356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B43561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B4356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B4356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B4356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B4356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B435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B435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4356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4356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4356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4356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4356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4356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4356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4356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B435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B4356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semiHidden/>
    <w:unhideWhenUsed/>
    <w:rsid w:val="00B435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4356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B43561"/>
  </w:style>
  <w:style w:type="paragraph" w:styleId="NormalWeb">
    <w:name w:val="Normal (Web)"/>
    <w:basedOn w:val="Normal"/>
    <w:semiHidden/>
    <w:unhideWhenUsed/>
    <w:rsid w:val="00B43561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B4356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B43561"/>
  </w:style>
  <w:style w:type="character" w:customStyle="1" w:styleId="NoteHeadingChar">
    <w:name w:val="Note Heading Char"/>
    <w:basedOn w:val="DefaultParagraphFont"/>
    <w:link w:val="NoteHeading"/>
    <w:semiHidden/>
    <w:rsid w:val="00B43561"/>
  </w:style>
  <w:style w:type="character" w:styleId="PageNumber">
    <w:name w:val="page number"/>
    <w:basedOn w:val="DefaultParagraphFont"/>
    <w:semiHidden/>
    <w:unhideWhenUsed/>
    <w:rsid w:val="00B43561"/>
  </w:style>
  <w:style w:type="table" w:styleId="PlainTable1">
    <w:name w:val="Plain Table 1"/>
    <w:basedOn w:val="TableNormal"/>
    <w:uiPriority w:val="41"/>
    <w:rsid w:val="00B4356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4356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4356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4356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4356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B43561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4356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4356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43561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B43561"/>
  </w:style>
  <w:style w:type="character" w:customStyle="1" w:styleId="SalutationChar">
    <w:name w:val="Salutation Char"/>
    <w:basedOn w:val="DefaultParagraphFont"/>
    <w:link w:val="Salutation"/>
    <w:semiHidden/>
    <w:rsid w:val="00B43561"/>
  </w:style>
  <w:style w:type="paragraph" w:styleId="Signature">
    <w:name w:val="Signature"/>
    <w:basedOn w:val="Normal"/>
    <w:link w:val="SignatureChar"/>
    <w:semiHidden/>
    <w:unhideWhenUsed/>
    <w:rsid w:val="00B43561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43561"/>
  </w:style>
  <w:style w:type="character" w:styleId="Strong">
    <w:name w:val="Strong"/>
    <w:basedOn w:val="DefaultParagraphFont"/>
    <w:semiHidden/>
    <w:unhideWhenUsed/>
    <w:qFormat/>
    <w:rsid w:val="00B43561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B4356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B43561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4356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43561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B435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B435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B435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B435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B435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B435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B435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B435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B435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B435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B435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B435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B435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B435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B435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B435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B435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B435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B435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B435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B435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B435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435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B435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B435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B435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B435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B435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B435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B435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B43561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B43561"/>
  </w:style>
  <w:style w:type="table" w:styleId="TableProfessional">
    <w:name w:val="Table Professional"/>
    <w:basedOn w:val="TableNormal"/>
    <w:semiHidden/>
    <w:unhideWhenUsed/>
    <w:rsid w:val="00B435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B435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B435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B435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B435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B43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B435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B435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B435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unhideWhenUsed/>
    <w:rsid w:val="00B4356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B4356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B43561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B43561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B43561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B43561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B43561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B43561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B43561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B435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3561"/>
    <w:pPr>
      <w:keepNext/>
      <w:keepLines/>
      <w:spacing w:before="24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D55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55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jaccendel.k12.in.u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jaccendel.k12.in.u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mailto:twhaley@jaccendel.k12.in.us" TargetMode="External"/><Relationship Id="rId2" Type="http://schemas.openxmlformats.org/officeDocument/2006/relationships/hyperlink" Target="mailto:bfehribach@jaccendel.k12.in.us" TargetMode="External"/><Relationship Id="rId1" Type="http://schemas.openxmlformats.org/officeDocument/2006/relationships/hyperlink" Target="mailto:rmiddleton@jaccendel.k12.in.u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ans\AppData\Roaming\Microsoft\Templates\Fax%20cover%20sheet%20(Profession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x Cover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76E56-339A-4B99-A1FF-B87194FAFC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05F3BE-045C-4DD9-8B5C-C25BBFCD9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25484D-BD47-463E-88A3-78F647C621E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1F610EBA-3988-4DB4-B27D-B176FEE2B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 cover sheet (Professional design).dotx</Template>
  <TotalTime>0</TotalTime>
  <Pages>2</Pages>
  <Words>408</Words>
  <Characters>2331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</dc:creator>
  <cp:lastModifiedBy>David</cp:lastModifiedBy>
  <cp:revision>2</cp:revision>
  <cp:lastPrinted>2021-07-14T17:16:00Z</cp:lastPrinted>
  <dcterms:created xsi:type="dcterms:W3CDTF">2021-08-15T04:04:00Z</dcterms:created>
  <dcterms:modified xsi:type="dcterms:W3CDTF">2021-08-15T04:04:00Z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